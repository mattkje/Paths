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072" w:type="dxa"/>
        <w:tblInd w:w="71" w:type="dxa"/>
        <w:tblBorders>
          <w:top w:val="single" w:sz="6" w:space="0" w:color="auto"/>
          <w:left w:val="single" w:sz="6" w:space="0" w:color="auto"/>
          <w:bottom w:val="single" w:sz="6" w:space="0" w:color="auto"/>
          <w:right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993"/>
        <w:gridCol w:w="1559"/>
        <w:gridCol w:w="4599"/>
        <w:gridCol w:w="1921"/>
      </w:tblGrid>
      <w:tr w:rsidR="00E0610E" w14:paraId="2D0EE313" w14:textId="77777777" w:rsidTr="00660189">
        <w:trPr>
          <w:trHeight w:val="320"/>
          <w:tblHeader/>
        </w:trPr>
        <w:tc>
          <w:tcPr>
            <w:tcW w:w="9072" w:type="dxa"/>
            <w:gridSpan w:val="4"/>
            <w:tcBorders>
              <w:bottom w:val="nil"/>
            </w:tcBorders>
          </w:tcPr>
          <w:p w14:paraId="469DC156" w14:textId="77777777" w:rsidR="00E0610E" w:rsidRDefault="00E0610E">
            <w:pPr>
              <w:pStyle w:val="Tabellovsk"/>
            </w:pPr>
            <w:r>
              <w:t>Kandidatnummer(e)</w:t>
            </w:r>
            <w:r w:rsidR="00703F69">
              <w:t>/Navn</w:t>
            </w:r>
            <w:r>
              <w:t>:</w:t>
            </w:r>
          </w:p>
        </w:tc>
      </w:tr>
      <w:tr w:rsidR="00E0610E" w14:paraId="7D2BEB3D" w14:textId="77777777" w:rsidTr="00660189">
        <w:trPr>
          <w:trHeight w:val="900"/>
          <w:tblHeader/>
        </w:trPr>
        <w:tc>
          <w:tcPr>
            <w:tcW w:w="9072" w:type="dxa"/>
            <w:gridSpan w:val="4"/>
            <w:tcBorders>
              <w:top w:val="nil"/>
              <w:bottom w:val="single" w:sz="6" w:space="0" w:color="auto"/>
            </w:tcBorders>
          </w:tcPr>
          <w:p w14:paraId="2F2A19C8" w14:textId="77777777" w:rsidR="00E0610E" w:rsidRDefault="00E0610E">
            <w:bookmarkStart w:id="0" w:name="Forfatter2"/>
            <w:bookmarkEnd w:id="0"/>
          </w:p>
        </w:tc>
      </w:tr>
      <w:tr w:rsidR="00660189" w14:paraId="384D9AFA" w14:textId="77777777" w:rsidTr="00660189">
        <w:trPr>
          <w:trHeight w:val="320"/>
        </w:trPr>
        <w:tc>
          <w:tcPr>
            <w:tcW w:w="993" w:type="dxa"/>
          </w:tcPr>
          <w:p w14:paraId="18EC7E58" w14:textId="77777777" w:rsidR="00660189" w:rsidRDefault="00660189">
            <w:pPr>
              <w:pStyle w:val="Tabellovsk"/>
            </w:pPr>
            <w:bookmarkStart w:id="1" w:name="Veileder"/>
            <w:bookmarkEnd w:id="1"/>
            <w:r>
              <w:t>Dato:</w:t>
            </w:r>
          </w:p>
        </w:tc>
        <w:tc>
          <w:tcPr>
            <w:tcW w:w="1559" w:type="dxa"/>
          </w:tcPr>
          <w:p w14:paraId="43B7C11F" w14:textId="77777777" w:rsidR="00660189" w:rsidRDefault="00660189">
            <w:pPr>
              <w:pStyle w:val="Tabellovsk"/>
            </w:pPr>
            <w:r>
              <w:t>Fagkode:</w:t>
            </w:r>
          </w:p>
        </w:tc>
        <w:tc>
          <w:tcPr>
            <w:tcW w:w="4599" w:type="dxa"/>
          </w:tcPr>
          <w:p w14:paraId="7B78A337" w14:textId="77777777" w:rsidR="00660189" w:rsidRDefault="00660189">
            <w:pPr>
              <w:pStyle w:val="Tabellovsk"/>
            </w:pPr>
            <w:r>
              <w:t>Studium:</w:t>
            </w:r>
          </w:p>
        </w:tc>
        <w:tc>
          <w:tcPr>
            <w:tcW w:w="1921" w:type="dxa"/>
          </w:tcPr>
          <w:p w14:paraId="5E1A76D4" w14:textId="77777777" w:rsidR="00660189" w:rsidRDefault="00660189">
            <w:pPr>
              <w:pStyle w:val="Tabellovsk"/>
            </w:pPr>
            <w:r>
              <w:t>Ant sider/bilag:</w:t>
            </w:r>
          </w:p>
        </w:tc>
      </w:tr>
      <w:tr w:rsidR="00660189" w14:paraId="0D387025" w14:textId="77777777" w:rsidTr="00660189">
        <w:trPr>
          <w:trHeight w:val="320"/>
        </w:trPr>
        <w:tc>
          <w:tcPr>
            <w:tcW w:w="993" w:type="dxa"/>
          </w:tcPr>
          <w:p w14:paraId="143F3B3F" w14:textId="77777777" w:rsidR="00660189" w:rsidRDefault="00660189">
            <w:bookmarkStart w:id="2" w:name="Oppgavenr2"/>
            <w:bookmarkEnd w:id="2"/>
          </w:p>
        </w:tc>
        <w:tc>
          <w:tcPr>
            <w:tcW w:w="1559" w:type="dxa"/>
          </w:tcPr>
          <w:p w14:paraId="58D08BDE" w14:textId="77777777" w:rsidR="00660189" w:rsidRDefault="00660189">
            <w:r>
              <w:t>IDAT</w:t>
            </w:r>
          </w:p>
        </w:tc>
        <w:tc>
          <w:tcPr>
            <w:tcW w:w="4599" w:type="dxa"/>
          </w:tcPr>
          <w:p w14:paraId="5392B564" w14:textId="77777777" w:rsidR="00660189" w:rsidRDefault="00660189">
            <w:pPr>
              <w:jc w:val="center"/>
            </w:pPr>
            <w:bookmarkStart w:id="3" w:name="Versjonsnr"/>
            <w:bookmarkStart w:id="4" w:name="Studie"/>
            <w:bookmarkEnd w:id="3"/>
            <w:bookmarkEnd w:id="4"/>
          </w:p>
        </w:tc>
        <w:bookmarkStart w:id="5" w:name="Sider"/>
        <w:bookmarkEnd w:id="5"/>
        <w:tc>
          <w:tcPr>
            <w:tcW w:w="1921" w:type="dxa"/>
          </w:tcPr>
          <w:p w14:paraId="3E458CD4" w14:textId="77777777" w:rsidR="00660189" w:rsidRDefault="00703F69">
            <w:pPr>
              <w:jc w:val="center"/>
            </w:pPr>
            <w:r>
              <w:fldChar w:fldCharType="begin"/>
            </w:r>
            <w:r>
              <w:instrText xml:space="preserve"> NUMPAGES  \* MERGEFORMAT </w:instrText>
            </w:r>
            <w:r>
              <w:fldChar w:fldCharType="separate"/>
            </w:r>
            <w:r w:rsidR="00D71B07">
              <w:rPr>
                <w:noProof/>
              </w:rPr>
              <w:t>3</w:t>
            </w:r>
            <w:r>
              <w:fldChar w:fldCharType="end"/>
            </w:r>
            <w:r w:rsidR="00660189">
              <w:t xml:space="preserve"> / </w:t>
            </w:r>
            <w:bookmarkStart w:id="6" w:name="Bilag"/>
            <w:bookmarkStart w:id="7" w:name="Bibiloteknr"/>
            <w:bookmarkEnd w:id="6"/>
            <w:bookmarkEnd w:id="7"/>
          </w:p>
        </w:tc>
      </w:tr>
    </w:tbl>
    <w:p w14:paraId="4932E7B9" w14:textId="77777777" w:rsidR="00E0610E" w:rsidRDefault="00E0610E"/>
    <w:tbl>
      <w:tblPr>
        <w:tblW w:w="0" w:type="auto"/>
        <w:tblInd w:w="70" w:type="dxa"/>
        <w:tblLayout w:type="fixed"/>
        <w:tblCellMar>
          <w:left w:w="70" w:type="dxa"/>
          <w:right w:w="70" w:type="dxa"/>
        </w:tblCellMar>
        <w:tblLook w:val="0000" w:firstRow="0" w:lastRow="0" w:firstColumn="0" w:lastColumn="0" w:noHBand="0" w:noVBand="0"/>
      </w:tblPr>
      <w:tblGrid>
        <w:gridCol w:w="9072"/>
      </w:tblGrid>
      <w:tr w:rsidR="00E0610E" w14:paraId="6722ECE1" w14:textId="77777777">
        <w:trPr>
          <w:trHeight w:val="320"/>
        </w:trPr>
        <w:tc>
          <w:tcPr>
            <w:tcW w:w="9072" w:type="dxa"/>
            <w:tcBorders>
              <w:top w:val="single" w:sz="6" w:space="0" w:color="auto"/>
              <w:left w:val="single" w:sz="6" w:space="0" w:color="auto"/>
              <w:right w:val="single" w:sz="6" w:space="0" w:color="auto"/>
            </w:tcBorders>
          </w:tcPr>
          <w:p w14:paraId="40F08B75" w14:textId="77777777" w:rsidR="00E0610E" w:rsidRDefault="00660189">
            <w:pPr>
              <w:pStyle w:val="Tabellovsk"/>
            </w:pPr>
            <w:r>
              <w:t>Faglærer</w:t>
            </w:r>
            <w:r w:rsidR="00E0610E">
              <w:t>(e</w:t>
            </w:r>
            <w:proofErr w:type="gramStart"/>
            <w:r w:rsidR="00E0610E">
              <w:t>) :</w:t>
            </w:r>
            <w:proofErr w:type="gramEnd"/>
          </w:p>
        </w:tc>
      </w:tr>
      <w:tr w:rsidR="00E0610E" w14:paraId="7158A18B" w14:textId="77777777">
        <w:trPr>
          <w:trHeight w:val="900"/>
        </w:trPr>
        <w:tc>
          <w:tcPr>
            <w:tcW w:w="9072" w:type="dxa"/>
            <w:tcBorders>
              <w:left w:val="single" w:sz="6" w:space="0" w:color="auto"/>
              <w:bottom w:val="single" w:sz="6" w:space="0" w:color="auto"/>
              <w:right w:val="single" w:sz="6" w:space="0" w:color="auto"/>
            </w:tcBorders>
          </w:tcPr>
          <w:p w14:paraId="41E66ABA" w14:textId="77777777" w:rsidR="00E0610E" w:rsidRDefault="00E0610E"/>
          <w:p w14:paraId="3F992621" w14:textId="77777777" w:rsidR="00453BD5" w:rsidRDefault="00453BD5"/>
        </w:tc>
      </w:tr>
    </w:tbl>
    <w:p w14:paraId="703A3E5D" w14:textId="77777777" w:rsidR="00E0610E" w:rsidRDefault="00E0610E"/>
    <w:p w14:paraId="05777325" w14:textId="77777777" w:rsidR="00E0610E" w:rsidRDefault="00E0610E"/>
    <w:tbl>
      <w:tblPr>
        <w:tblW w:w="0" w:type="auto"/>
        <w:tblInd w:w="70" w:type="dxa"/>
        <w:tblLayout w:type="fixed"/>
        <w:tblCellMar>
          <w:left w:w="70" w:type="dxa"/>
          <w:right w:w="70" w:type="dxa"/>
        </w:tblCellMar>
        <w:tblLook w:val="0000" w:firstRow="0" w:lastRow="0" w:firstColumn="0" w:lastColumn="0" w:noHBand="0" w:noVBand="0"/>
      </w:tblPr>
      <w:tblGrid>
        <w:gridCol w:w="9072"/>
      </w:tblGrid>
      <w:tr w:rsidR="00E0610E" w14:paraId="6D0E218B" w14:textId="77777777">
        <w:trPr>
          <w:trHeight w:val="320"/>
        </w:trPr>
        <w:tc>
          <w:tcPr>
            <w:tcW w:w="9072" w:type="dxa"/>
            <w:tcBorders>
              <w:top w:val="single" w:sz="6" w:space="0" w:color="auto"/>
              <w:left w:val="single" w:sz="6" w:space="0" w:color="auto"/>
              <w:right w:val="single" w:sz="6" w:space="0" w:color="auto"/>
            </w:tcBorders>
          </w:tcPr>
          <w:p w14:paraId="52890192" w14:textId="77777777" w:rsidR="00E0610E" w:rsidRDefault="00E0610E">
            <w:pPr>
              <w:pStyle w:val="Tabellovsk"/>
            </w:pPr>
            <w:r>
              <w:t>Tittel :</w:t>
            </w:r>
          </w:p>
        </w:tc>
      </w:tr>
      <w:tr w:rsidR="00E0610E" w14:paraId="5E05C505" w14:textId="77777777">
        <w:trPr>
          <w:trHeight w:val="900"/>
        </w:trPr>
        <w:tc>
          <w:tcPr>
            <w:tcW w:w="9072" w:type="dxa"/>
            <w:tcBorders>
              <w:left w:val="single" w:sz="6" w:space="0" w:color="auto"/>
              <w:bottom w:val="single" w:sz="6" w:space="0" w:color="auto"/>
              <w:right w:val="single" w:sz="6" w:space="0" w:color="auto"/>
            </w:tcBorders>
          </w:tcPr>
          <w:p w14:paraId="5229B3BA" w14:textId="77777777" w:rsidR="00E0610E" w:rsidRDefault="00E0610E">
            <w:bookmarkStart w:id="8" w:name="Tittel2"/>
            <w:bookmarkEnd w:id="8"/>
          </w:p>
          <w:p w14:paraId="24E0C582" w14:textId="77777777" w:rsidR="00453BD5" w:rsidRDefault="00453BD5"/>
        </w:tc>
      </w:tr>
    </w:tbl>
    <w:p w14:paraId="1E6444E2" w14:textId="77777777" w:rsidR="00E0610E" w:rsidRDefault="00E0610E"/>
    <w:p w14:paraId="07B35371" w14:textId="77777777" w:rsidR="00E0610E" w:rsidRDefault="00E0610E"/>
    <w:tbl>
      <w:tblPr>
        <w:tblW w:w="0" w:type="auto"/>
        <w:tblInd w:w="70" w:type="dxa"/>
        <w:tblLayout w:type="fixed"/>
        <w:tblCellMar>
          <w:left w:w="70" w:type="dxa"/>
          <w:right w:w="70" w:type="dxa"/>
        </w:tblCellMar>
        <w:tblLook w:val="0000" w:firstRow="0" w:lastRow="0" w:firstColumn="0" w:lastColumn="0" w:noHBand="0" w:noVBand="0"/>
      </w:tblPr>
      <w:tblGrid>
        <w:gridCol w:w="9072"/>
      </w:tblGrid>
      <w:tr w:rsidR="00E0610E" w14:paraId="3A42F7DA" w14:textId="77777777">
        <w:trPr>
          <w:trHeight w:val="320"/>
        </w:trPr>
        <w:tc>
          <w:tcPr>
            <w:tcW w:w="9072" w:type="dxa"/>
            <w:tcBorders>
              <w:top w:val="single" w:sz="6" w:space="0" w:color="auto"/>
              <w:left w:val="single" w:sz="6" w:space="0" w:color="auto"/>
              <w:right w:val="single" w:sz="6" w:space="0" w:color="auto"/>
            </w:tcBorders>
          </w:tcPr>
          <w:p w14:paraId="0594D884" w14:textId="77777777" w:rsidR="00E0610E" w:rsidRDefault="00E0610E">
            <w:pPr>
              <w:pStyle w:val="Tabellovsk"/>
            </w:pPr>
            <w:r>
              <w:t>Sammendrag:</w:t>
            </w:r>
          </w:p>
        </w:tc>
      </w:tr>
      <w:tr w:rsidR="00E0610E" w:rsidRPr="00703F69" w14:paraId="55EA68B6" w14:textId="77777777">
        <w:trPr>
          <w:trHeight w:val="5275"/>
        </w:trPr>
        <w:tc>
          <w:tcPr>
            <w:tcW w:w="9072" w:type="dxa"/>
            <w:tcBorders>
              <w:left w:val="single" w:sz="6" w:space="0" w:color="auto"/>
              <w:bottom w:val="single" w:sz="6" w:space="0" w:color="auto"/>
              <w:right w:val="single" w:sz="6" w:space="0" w:color="auto"/>
            </w:tcBorders>
          </w:tcPr>
          <w:p w14:paraId="362B2D01" w14:textId="77777777" w:rsidR="00E0610E" w:rsidRPr="00703F69" w:rsidRDefault="00E0610E">
            <w:bookmarkStart w:id="9" w:name="Sammendrag"/>
            <w:bookmarkEnd w:id="9"/>
          </w:p>
          <w:p w14:paraId="35A1FF70" w14:textId="77777777" w:rsidR="00E0610E" w:rsidRDefault="00B70CE9" w:rsidP="009649C5">
            <w:pPr>
              <w:pStyle w:val="Comment"/>
            </w:pPr>
            <w:r w:rsidRPr="00703F69">
              <w:t xml:space="preserve">Skriv et kort sammendrag av </w:t>
            </w:r>
            <w:r w:rsidR="009649C5" w:rsidRPr="00703F69">
              <w:t xml:space="preserve">hva </w:t>
            </w:r>
            <w:r w:rsidR="00703F69" w:rsidRPr="00703F69">
              <w:t>du/</w:t>
            </w:r>
            <w:r w:rsidR="009649C5" w:rsidRPr="00703F69">
              <w:t>dere har utviklet</w:t>
            </w:r>
            <w:r w:rsidR="00660189" w:rsidRPr="00703F69">
              <w:t xml:space="preserve"> og hva denne rapporten handler om</w:t>
            </w:r>
          </w:p>
          <w:p w14:paraId="316A4BCB" w14:textId="40D31134" w:rsidR="00D71B07" w:rsidRPr="00703F69" w:rsidRDefault="00D71B07" w:rsidP="009649C5">
            <w:pPr>
              <w:pStyle w:val="Comment"/>
            </w:pPr>
            <w:r>
              <w:rPr>
                <w:rStyle w:val="markedcontent"/>
                <w:rFonts w:ascii="Arial" w:hAnsi="Arial" w:cs="Arial"/>
              </w:rPr>
              <w:t>Det skal skrives en rapport for prosjektet. I rapporten skal dere forklare hvordan</w:t>
            </w:r>
            <w:r>
              <w:br/>
            </w:r>
            <w:r>
              <w:rPr>
                <w:rStyle w:val="markedcontent"/>
                <w:rFonts w:ascii="Arial" w:hAnsi="Arial" w:cs="Arial"/>
              </w:rPr>
              <w:t>løsningen er bygget opp, hvilke valg som er tatt underveis, hvordan dere har anvendt</w:t>
            </w:r>
            <w:r>
              <w:br/>
            </w:r>
            <w:r>
              <w:rPr>
                <w:rStyle w:val="markedcontent"/>
                <w:rFonts w:ascii="Arial" w:hAnsi="Arial" w:cs="Arial"/>
              </w:rPr>
              <w:t>designprinsipper osv. Rapporten skal være på maks 2500 ord. I tillegg kommer</w:t>
            </w:r>
            <w:r>
              <w:br/>
            </w:r>
            <w:r>
              <w:rPr>
                <w:rStyle w:val="markedcontent"/>
                <w:rFonts w:ascii="Arial" w:hAnsi="Arial" w:cs="Arial"/>
              </w:rPr>
              <w:t>figurer og eventuelt små kodesnutter for å vise hvordan utvalgte problemer er løst.</w:t>
            </w:r>
            <w:r>
              <w:br/>
            </w:r>
            <w:r>
              <w:rPr>
                <w:rStyle w:val="markedcontent"/>
                <w:rFonts w:ascii="Arial" w:hAnsi="Arial" w:cs="Arial"/>
              </w:rPr>
              <w:t>Det er lurt å begynne på rapporten allerede nå.</w:t>
            </w:r>
          </w:p>
        </w:tc>
      </w:tr>
    </w:tbl>
    <w:p w14:paraId="1CBFF047" w14:textId="77777777" w:rsidR="00E0610E" w:rsidRPr="00703F69" w:rsidRDefault="00E0610E"/>
    <w:p w14:paraId="0A718553" w14:textId="77777777" w:rsidR="00E0610E" w:rsidRDefault="00E0610E">
      <w:pPr>
        <w:rPr>
          <w:lang w:val="de-DE"/>
        </w:rPr>
      </w:pPr>
    </w:p>
    <w:p w14:paraId="4014771A" w14:textId="77777777" w:rsidR="00E0610E" w:rsidRDefault="00E0610E">
      <w:pPr>
        <w:rPr>
          <w:lang w:val="de-DE"/>
        </w:rPr>
      </w:pPr>
    </w:p>
    <w:p w14:paraId="6C29F1E4" w14:textId="77777777" w:rsidR="001D6F9B" w:rsidRDefault="00E0610E">
      <w:pPr>
        <w:jc w:val="center"/>
        <w:rPr>
          <w:i/>
        </w:rPr>
      </w:pPr>
      <w:r>
        <w:rPr>
          <w:i/>
        </w:rPr>
        <w:t>Denne oppgaven er en besvarelse utført av student</w:t>
      </w:r>
      <w:r w:rsidR="00703F69">
        <w:rPr>
          <w:i/>
        </w:rPr>
        <w:t>(</w:t>
      </w:r>
      <w:r>
        <w:rPr>
          <w:i/>
        </w:rPr>
        <w:t>er</w:t>
      </w:r>
      <w:r w:rsidR="00703F69">
        <w:rPr>
          <w:i/>
        </w:rPr>
        <w:t>)</w:t>
      </w:r>
      <w:r>
        <w:rPr>
          <w:i/>
        </w:rPr>
        <w:t xml:space="preserve"> ved </w:t>
      </w:r>
      <w:r w:rsidR="009649C5">
        <w:rPr>
          <w:i/>
        </w:rPr>
        <w:t>NTNU</w:t>
      </w:r>
      <w:r>
        <w:rPr>
          <w:i/>
        </w:rPr>
        <w:t>.</w:t>
      </w:r>
    </w:p>
    <w:p w14:paraId="2031A2AE" w14:textId="77777777" w:rsidR="00E0610E" w:rsidRDefault="001D6F9B" w:rsidP="00FA69EA">
      <w:pPr>
        <w:pStyle w:val="Title"/>
      </w:pPr>
      <w:r>
        <w:br w:type="page"/>
      </w:r>
      <w:r w:rsidR="00FA69EA">
        <w:lastRenderedPageBreak/>
        <w:t>INNHOLD</w:t>
      </w:r>
    </w:p>
    <w:p w14:paraId="2B3AA196" w14:textId="77777777" w:rsidR="00FA69EA" w:rsidRDefault="00FA69EA" w:rsidP="00FA69EA">
      <w:pPr>
        <w:pStyle w:val="Title"/>
      </w:pPr>
    </w:p>
    <w:p w14:paraId="0355D010" w14:textId="77777777" w:rsidR="00882395" w:rsidRDefault="00FA69EA">
      <w:pPr>
        <w:pStyle w:val="TOC1"/>
        <w:tabs>
          <w:tab w:val="left" w:pos="400"/>
          <w:tab w:val="right" w:leader="dot" w:pos="9060"/>
        </w:tabs>
        <w:rPr>
          <w:rFonts w:asciiTheme="minorHAnsi" w:eastAsiaTheme="minorEastAsia" w:hAnsiTheme="minorHAnsi" w:cstheme="minorBidi"/>
          <w:noProof/>
          <w:sz w:val="24"/>
          <w:szCs w:val="24"/>
        </w:rPr>
      </w:pPr>
      <w:r>
        <w:fldChar w:fldCharType="begin"/>
      </w:r>
      <w:r>
        <w:instrText xml:space="preserve"> TOC \o "1-3" \h \z \u </w:instrText>
      </w:r>
      <w:r>
        <w:fldChar w:fldCharType="separate"/>
      </w:r>
      <w:hyperlink w:anchor="_Toc116650246" w:history="1">
        <w:r w:rsidR="00882395" w:rsidRPr="00881454">
          <w:rPr>
            <w:rStyle w:val="Hyperlink"/>
            <w:noProof/>
          </w:rPr>
          <w:t>1</w:t>
        </w:r>
        <w:r w:rsidR="00882395">
          <w:rPr>
            <w:rFonts w:asciiTheme="minorHAnsi" w:eastAsiaTheme="minorEastAsia" w:hAnsiTheme="minorHAnsi" w:cstheme="minorBidi"/>
            <w:noProof/>
            <w:sz w:val="24"/>
            <w:szCs w:val="24"/>
          </w:rPr>
          <w:tab/>
        </w:r>
        <w:r w:rsidR="00882395" w:rsidRPr="00881454">
          <w:rPr>
            <w:rStyle w:val="Hyperlink"/>
            <w:noProof/>
          </w:rPr>
          <w:t>SAMMENDRAG</w:t>
        </w:r>
        <w:r w:rsidR="00882395">
          <w:rPr>
            <w:noProof/>
            <w:webHidden/>
          </w:rPr>
          <w:tab/>
        </w:r>
        <w:r w:rsidR="00882395">
          <w:rPr>
            <w:noProof/>
            <w:webHidden/>
          </w:rPr>
          <w:fldChar w:fldCharType="begin"/>
        </w:r>
        <w:r w:rsidR="00882395">
          <w:rPr>
            <w:noProof/>
            <w:webHidden/>
          </w:rPr>
          <w:instrText xml:space="preserve"> PAGEREF _Toc116650246 \h </w:instrText>
        </w:r>
        <w:r w:rsidR="00882395">
          <w:rPr>
            <w:noProof/>
            <w:webHidden/>
          </w:rPr>
        </w:r>
        <w:r w:rsidR="00882395">
          <w:rPr>
            <w:noProof/>
            <w:webHidden/>
          </w:rPr>
          <w:fldChar w:fldCharType="separate"/>
        </w:r>
        <w:r w:rsidR="00882395">
          <w:rPr>
            <w:noProof/>
            <w:webHidden/>
          </w:rPr>
          <w:t>1</w:t>
        </w:r>
        <w:r w:rsidR="00882395">
          <w:rPr>
            <w:noProof/>
            <w:webHidden/>
          </w:rPr>
          <w:fldChar w:fldCharType="end"/>
        </w:r>
      </w:hyperlink>
    </w:p>
    <w:p w14:paraId="0E1B9DC1" w14:textId="77777777" w:rsidR="00882395" w:rsidRDefault="00000000">
      <w:pPr>
        <w:pStyle w:val="TOC1"/>
        <w:tabs>
          <w:tab w:val="left" w:pos="400"/>
          <w:tab w:val="right" w:leader="dot" w:pos="9060"/>
        </w:tabs>
        <w:rPr>
          <w:rFonts w:asciiTheme="minorHAnsi" w:eastAsiaTheme="minorEastAsia" w:hAnsiTheme="minorHAnsi" w:cstheme="minorBidi"/>
          <w:noProof/>
          <w:sz w:val="24"/>
          <w:szCs w:val="24"/>
        </w:rPr>
      </w:pPr>
      <w:hyperlink w:anchor="_Toc116650247" w:history="1">
        <w:r w:rsidR="00882395" w:rsidRPr="00881454">
          <w:rPr>
            <w:rStyle w:val="Hyperlink"/>
            <w:noProof/>
          </w:rPr>
          <w:t>2</w:t>
        </w:r>
        <w:r w:rsidR="00882395">
          <w:rPr>
            <w:rFonts w:asciiTheme="minorHAnsi" w:eastAsiaTheme="minorEastAsia" w:hAnsiTheme="minorHAnsi" w:cstheme="minorBidi"/>
            <w:noProof/>
            <w:sz w:val="24"/>
            <w:szCs w:val="24"/>
          </w:rPr>
          <w:tab/>
        </w:r>
        <w:r w:rsidR="00882395" w:rsidRPr="00881454">
          <w:rPr>
            <w:rStyle w:val="Hyperlink"/>
            <w:noProof/>
          </w:rPr>
          <w:t>TERMINOLOGI</w:t>
        </w:r>
        <w:r w:rsidR="00882395">
          <w:rPr>
            <w:noProof/>
            <w:webHidden/>
          </w:rPr>
          <w:tab/>
        </w:r>
        <w:r w:rsidR="00882395">
          <w:rPr>
            <w:noProof/>
            <w:webHidden/>
          </w:rPr>
          <w:fldChar w:fldCharType="begin"/>
        </w:r>
        <w:r w:rsidR="00882395">
          <w:rPr>
            <w:noProof/>
            <w:webHidden/>
          </w:rPr>
          <w:instrText xml:space="preserve"> PAGEREF _Toc116650247 \h </w:instrText>
        </w:r>
        <w:r w:rsidR="00882395">
          <w:rPr>
            <w:noProof/>
            <w:webHidden/>
          </w:rPr>
        </w:r>
        <w:r w:rsidR="00882395">
          <w:rPr>
            <w:noProof/>
            <w:webHidden/>
          </w:rPr>
          <w:fldChar w:fldCharType="separate"/>
        </w:r>
        <w:r w:rsidR="00882395">
          <w:rPr>
            <w:noProof/>
            <w:webHidden/>
          </w:rPr>
          <w:t>1</w:t>
        </w:r>
        <w:r w:rsidR="00882395">
          <w:rPr>
            <w:noProof/>
            <w:webHidden/>
          </w:rPr>
          <w:fldChar w:fldCharType="end"/>
        </w:r>
      </w:hyperlink>
    </w:p>
    <w:p w14:paraId="547FA178" w14:textId="77777777" w:rsidR="00882395" w:rsidRDefault="00000000">
      <w:pPr>
        <w:pStyle w:val="TOC1"/>
        <w:tabs>
          <w:tab w:val="left" w:pos="400"/>
          <w:tab w:val="right" w:leader="dot" w:pos="9060"/>
        </w:tabs>
        <w:rPr>
          <w:rFonts w:asciiTheme="minorHAnsi" w:eastAsiaTheme="minorEastAsia" w:hAnsiTheme="minorHAnsi" w:cstheme="minorBidi"/>
          <w:noProof/>
          <w:sz w:val="24"/>
          <w:szCs w:val="24"/>
        </w:rPr>
      </w:pPr>
      <w:hyperlink w:anchor="_Toc116650248" w:history="1">
        <w:r w:rsidR="00882395" w:rsidRPr="00881454">
          <w:rPr>
            <w:rStyle w:val="Hyperlink"/>
            <w:noProof/>
          </w:rPr>
          <w:t>3</w:t>
        </w:r>
        <w:r w:rsidR="00882395">
          <w:rPr>
            <w:rFonts w:asciiTheme="minorHAnsi" w:eastAsiaTheme="minorEastAsia" w:hAnsiTheme="minorHAnsi" w:cstheme="minorBidi"/>
            <w:noProof/>
            <w:sz w:val="24"/>
            <w:szCs w:val="24"/>
          </w:rPr>
          <w:tab/>
        </w:r>
        <w:r w:rsidR="00882395" w:rsidRPr="00881454">
          <w:rPr>
            <w:rStyle w:val="Hyperlink"/>
            <w:noProof/>
          </w:rPr>
          <w:t>INNLEDNING – PROBLEMSTILLING</w:t>
        </w:r>
        <w:r w:rsidR="00882395">
          <w:rPr>
            <w:noProof/>
            <w:webHidden/>
          </w:rPr>
          <w:tab/>
        </w:r>
        <w:r w:rsidR="00882395">
          <w:rPr>
            <w:noProof/>
            <w:webHidden/>
          </w:rPr>
          <w:fldChar w:fldCharType="begin"/>
        </w:r>
        <w:r w:rsidR="00882395">
          <w:rPr>
            <w:noProof/>
            <w:webHidden/>
          </w:rPr>
          <w:instrText xml:space="preserve"> PAGEREF _Toc116650248 \h </w:instrText>
        </w:r>
        <w:r w:rsidR="00882395">
          <w:rPr>
            <w:noProof/>
            <w:webHidden/>
          </w:rPr>
        </w:r>
        <w:r w:rsidR="00882395">
          <w:rPr>
            <w:noProof/>
            <w:webHidden/>
          </w:rPr>
          <w:fldChar w:fldCharType="separate"/>
        </w:r>
        <w:r w:rsidR="00882395">
          <w:rPr>
            <w:noProof/>
            <w:webHidden/>
          </w:rPr>
          <w:t>1</w:t>
        </w:r>
        <w:r w:rsidR="00882395">
          <w:rPr>
            <w:noProof/>
            <w:webHidden/>
          </w:rPr>
          <w:fldChar w:fldCharType="end"/>
        </w:r>
      </w:hyperlink>
    </w:p>
    <w:p w14:paraId="3F6266D0" w14:textId="77777777" w:rsidR="00882395" w:rsidRDefault="00000000">
      <w:pPr>
        <w:pStyle w:val="TOC2"/>
        <w:tabs>
          <w:tab w:val="left" w:pos="960"/>
          <w:tab w:val="right" w:leader="dot" w:pos="9060"/>
        </w:tabs>
        <w:rPr>
          <w:rFonts w:asciiTheme="minorHAnsi" w:eastAsiaTheme="minorEastAsia" w:hAnsiTheme="minorHAnsi" w:cstheme="minorBidi"/>
          <w:noProof/>
          <w:sz w:val="24"/>
          <w:szCs w:val="24"/>
        </w:rPr>
      </w:pPr>
      <w:hyperlink w:anchor="_Toc116650249" w:history="1">
        <w:r w:rsidR="00882395" w:rsidRPr="00881454">
          <w:rPr>
            <w:rStyle w:val="Hyperlink"/>
            <w:noProof/>
          </w:rPr>
          <w:t>3.1</w:t>
        </w:r>
        <w:r w:rsidR="00882395">
          <w:rPr>
            <w:rFonts w:asciiTheme="minorHAnsi" w:eastAsiaTheme="minorEastAsia" w:hAnsiTheme="minorHAnsi" w:cstheme="minorBidi"/>
            <w:noProof/>
            <w:sz w:val="24"/>
            <w:szCs w:val="24"/>
          </w:rPr>
          <w:tab/>
        </w:r>
        <w:r w:rsidR="00882395" w:rsidRPr="00881454">
          <w:rPr>
            <w:rStyle w:val="Hyperlink"/>
            <w:noProof/>
          </w:rPr>
          <w:t>Bakgrunn</w:t>
        </w:r>
        <w:r w:rsidR="00882395">
          <w:rPr>
            <w:noProof/>
            <w:webHidden/>
          </w:rPr>
          <w:tab/>
        </w:r>
        <w:r w:rsidR="00882395">
          <w:rPr>
            <w:noProof/>
            <w:webHidden/>
          </w:rPr>
          <w:fldChar w:fldCharType="begin"/>
        </w:r>
        <w:r w:rsidR="00882395">
          <w:rPr>
            <w:noProof/>
            <w:webHidden/>
          </w:rPr>
          <w:instrText xml:space="preserve"> PAGEREF _Toc116650249 \h </w:instrText>
        </w:r>
        <w:r w:rsidR="00882395">
          <w:rPr>
            <w:noProof/>
            <w:webHidden/>
          </w:rPr>
        </w:r>
        <w:r w:rsidR="00882395">
          <w:rPr>
            <w:noProof/>
            <w:webHidden/>
          </w:rPr>
          <w:fldChar w:fldCharType="separate"/>
        </w:r>
        <w:r w:rsidR="00882395">
          <w:rPr>
            <w:noProof/>
            <w:webHidden/>
          </w:rPr>
          <w:t>1</w:t>
        </w:r>
        <w:r w:rsidR="00882395">
          <w:rPr>
            <w:noProof/>
            <w:webHidden/>
          </w:rPr>
          <w:fldChar w:fldCharType="end"/>
        </w:r>
      </w:hyperlink>
    </w:p>
    <w:p w14:paraId="3D0F1AD2" w14:textId="77777777" w:rsidR="00882395" w:rsidRDefault="00000000">
      <w:pPr>
        <w:pStyle w:val="TOC2"/>
        <w:tabs>
          <w:tab w:val="left" w:pos="960"/>
          <w:tab w:val="right" w:leader="dot" w:pos="9060"/>
        </w:tabs>
        <w:rPr>
          <w:rFonts w:asciiTheme="minorHAnsi" w:eastAsiaTheme="minorEastAsia" w:hAnsiTheme="minorHAnsi" w:cstheme="minorBidi"/>
          <w:noProof/>
          <w:sz w:val="24"/>
          <w:szCs w:val="24"/>
        </w:rPr>
      </w:pPr>
      <w:hyperlink w:anchor="_Toc116650250" w:history="1">
        <w:r w:rsidR="00882395" w:rsidRPr="00881454">
          <w:rPr>
            <w:rStyle w:val="Hyperlink"/>
            <w:noProof/>
          </w:rPr>
          <w:t>3.2</w:t>
        </w:r>
        <w:r w:rsidR="00882395">
          <w:rPr>
            <w:rFonts w:asciiTheme="minorHAnsi" w:eastAsiaTheme="minorEastAsia" w:hAnsiTheme="minorHAnsi" w:cstheme="minorBidi"/>
            <w:noProof/>
            <w:sz w:val="24"/>
            <w:szCs w:val="24"/>
          </w:rPr>
          <w:tab/>
        </w:r>
        <w:r w:rsidR="00882395" w:rsidRPr="00881454">
          <w:rPr>
            <w:rStyle w:val="Hyperlink"/>
            <w:noProof/>
          </w:rPr>
          <w:t>Formål og problemstilling</w:t>
        </w:r>
        <w:r w:rsidR="00882395">
          <w:rPr>
            <w:noProof/>
            <w:webHidden/>
          </w:rPr>
          <w:tab/>
        </w:r>
        <w:r w:rsidR="00882395">
          <w:rPr>
            <w:noProof/>
            <w:webHidden/>
          </w:rPr>
          <w:fldChar w:fldCharType="begin"/>
        </w:r>
        <w:r w:rsidR="00882395">
          <w:rPr>
            <w:noProof/>
            <w:webHidden/>
          </w:rPr>
          <w:instrText xml:space="preserve"> PAGEREF _Toc116650250 \h </w:instrText>
        </w:r>
        <w:r w:rsidR="00882395">
          <w:rPr>
            <w:noProof/>
            <w:webHidden/>
          </w:rPr>
        </w:r>
        <w:r w:rsidR="00882395">
          <w:rPr>
            <w:noProof/>
            <w:webHidden/>
          </w:rPr>
          <w:fldChar w:fldCharType="separate"/>
        </w:r>
        <w:r w:rsidR="00882395">
          <w:rPr>
            <w:noProof/>
            <w:webHidden/>
          </w:rPr>
          <w:t>1</w:t>
        </w:r>
        <w:r w:rsidR="00882395">
          <w:rPr>
            <w:noProof/>
            <w:webHidden/>
          </w:rPr>
          <w:fldChar w:fldCharType="end"/>
        </w:r>
      </w:hyperlink>
    </w:p>
    <w:p w14:paraId="0784BB4A" w14:textId="77777777" w:rsidR="00882395" w:rsidRDefault="00000000">
      <w:pPr>
        <w:pStyle w:val="TOC2"/>
        <w:tabs>
          <w:tab w:val="left" w:pos="960"/>
          <w:tab w:val="right" w:leader="dot" w:pos="9060"/>
        </w:tabs>
        <w:rPr>
          <w:rFonts w:asciiTheme="minorHAnsi" w:eastAsiaTheme="minorEastAsia" w:hAnsiTheme="minorHAnsi" w:cstheme="minorBidi"/>
          <w:noProof/>
          <w:sz w:val="24"/>
          <w:szCs w:val="24"/>
        </w:rPr>
      </w:pPr>
      <w:hyperlink w:anchor="_Toc116650251" w:history="1">
        <w:r w:rsidR="00882395" w:rsidRPr="00881454">
          <w:rPr>
            <w:rStyle w:val="Hyperlink"/>
            <w:noProof/>
          </w:rPr>
          <w:t>3.3</w:t>
        </w:r>
        <w:r w:rsidR="00882395">
          <w:rPr>
            <w:rFonts w:asciiTheme="minorHAnsi" w:eastAsiaTheme="minorEastAsia" w:hAnsiTheme="minorHAnsi" w:cstheme="minorBidi"/>
            <w:noProof/>
            <w:sz w:val="24"/>
            <w:szCs w:val="24"/>
          </w:rPr>
          <w:tab/>
        </w:r>
        <w:r w:rsidR="00882395" w:rsidRPr="00881454">
          <w:rPr>
            <w:rStyle w:val="Hyperlink"/>
            <w:noProof/>
          </w:rPr>
          <w:t>Avgrensninger</w:t>
        </w:r>
        <w:r w:rsidR="00882395">
          <w:rPr>
            <w:noProof/>
            <w:webHidden/>
          </w:rPr>
          <w:tab/>
        </w:r>
        <w:r w:rsidR="00882395">
          <w:rPr>
            <w:noProof/>
            <w:webHidden/>
          </w:rPr>
          <w:fldChar w:fldCharType="begin"/>
        </w:r>
        <w:r w:rsidR="00882395">
          <w:rPr>
            <w:noProof/>
            <w:webHidden/>
          </w:rPr>
          <w:instrText xml:space="preserve"> PAGEREF _Toc116650251 \h </w:instrText>
        </w:r>
        <w:r w:rsidR="00882395">
          <w:rPr>
            <w:noProof/>
            <w:webHidden/>
          </w:rPr>
        </w:r>
        <w:r w:rsidR="00882395">
          <w:rPr>
            <w:noProof/>
            <w:webHidden/>
          </w:rPr>
          <w:fldChar w:fldCharType="separate"/>
        </w:r>
        <w:r w:rsidR="00882395">
          <w:rPr>
            <w:noProof/>
            <w:webHidden/>
          </w:rPr>
          <w:t>1</w:t>
        </w:r>
        <w:r w:rsidR="00882395">
          <w:rPr>
            <w:noProof/>
            <w:webHidden/>
          </w:rPr>
          <w:fldChar w:fldCharType="end"/>
        </w:r>
      </w:hyperlink>
    </w:p>
    <w:p w14:paraId="0A11C6ED" w14:textId="77777777" w:rsidR="00882395" w:rsidRDefault="00000000">
      <w:pPr>
        <w:pStyle w:val="TOC2"/>
        <w:tabs>
          <w:tab w:val="left" w:pos="960"/>
          <w:tab w:val="right" w:leader="dot" w:pos="9060"/>
        </w:tabs>
        <w:rPr>
          <w:rFonts w:asciiTheme="minorHAnsi" w:eastAsiaTheme="minorEastAsia" w:hAnsiTheme="minorHAnsi" w:cstheme="minorBidi"/>
          <w:noProof/>
          <w:sz w:val="24"/>
          <w:szCs w:val="24"/>
        </w:rPr>
      </w:pPr>
      <w:hyperlink w:anchor="_Toc116650252" w:history="1">
        <w:r w:rsidR="00882395" w:rsidRPr="00881454">
          <w:rPr>
            <w:rStyle w:val="Hyperlink"/>
            <w:noProof/>
          </w:rPr>
          <w:t>3.4</w:t>
        </w:r>
        <w:r w:rsidR="00882395">
          <w:rPr>
            <w:rFonts w:asciiTheme="minorHAnsi" w:eastAsiaTheme="minorEastAsia" w:hAnsiTheme="minorHAnsi" w:cstheme="minorBidi"/>
            <w:noProof/>
            <w:sz w:val="24"/>
            <w:szCs w:val="24"/>
          </w:rPr>
          <w:tab/>
        </w:r>
        <w:r w:rsidR="00882395" w:rsidRPr="00881454">
          <w:rPr>
            <w:rStyle w:val="Hyperlink"/>
            <w:noProof/>
          </w:rPr>
          <w:t>Begreper/Ordliste</w:t>
        </w:r>
        <w:r w:rsidR="00882395">
          <w:rPr>
            <w:noProof/>
            <w:webHidden/>
          </w:rPr>
          <w:tab/>
        </w:r>
        <w:r w:rsidR="00882395">
          <w:rPr>
            <w:noProof/>
            <w:webHidden/>
          </w:rPr>
          <w:fldChar w:fldCharType="begin"/>
        </w:r>
        <w:r w:rsidR="00882395">
          <w:rPr>
            <w:noProof/>
            <w:webHidden/>
          </w:rPr>
          <w:instrText xml:space="preserve"> PAGEREF _Toc116650252 \h </w:instrText>
        </w:r>
        <w:r w:rsidR="00882395">
          <w:rPr>
            <w:noProof/>
            <w:webHidden/>
          </w:rPr>
        </w:r>
        <w:r w:rsidR="00882395">
          <w:rPr>
            <w:noProof/>
            <w:webHidden/>
          </w:rPr>
          <w:fldChar w:fldCharType="separate"/>
        </w:r>
        <w:r w:rsidR="00882395">
          <w:rPr>
            <w:noProof/>
            <w:webHidden/>
          </w:rPr>
          <w:t>1</w:t>
        </w:r>
        <w:r w:rsidR="00882395">
          <w:rPr>
            <w:noProof/>
            <w:webHidden/>
          </w:rPr>
          <w:fldChar w:fldCharType="end"/>
        </w:r>
      </w:hyperlink>
    </w:p>
    <w:p w14:paraId="670918AF" w14:textId="77777777" w:rsidR="00882395" w:rsidRDefault="00000000">
      <w:pPr>
        <w:pStyle w:val="TOC2"/>
        <w:tabs>
          <w:tab w:val="left" w:pos="960"/>
          <w:tab w:val="right" w:leader="dot" w:pos="9060"/>
        </w:tabs>
        <w:rPr>
          <w:rFonts w:asciiTheme="minorHAnsi" w:eastAsiaTheme="minorEastAsia" w:hAnsiTheme="minorHAnsi" w:cstheme="minorBidi"/>
          <w:noProof/>
          <w:sz w:val="24"/>
          <w:szCs w:val="24"/>
        </w:rPr>
      </w:pPr>
      <w:hyperlink w:anchor="_Toc116650253" w:history="1">
        <w:r w:rsidR="00882395" w:rsidRPr="00881454">
          <w:rPr>
            <w:rStyle w:val="Hyperlink"/>
            <w:noProof/>
          </w:rPr>
          <w:t>3.5</w:t>
        </w:r>
        <w:r w:rsidR="00882395">
          <w:rPr>
            <w:rFonts w:asciiTheme="minorHAnsi" w:eastAsiaTheme="minorEastAsia" w:hAnsiTheme="minorHAnsi" w:cstheme="minorBidi"/>
            <w:noProof/>
            <w:sz w:val="24"/>
            <w:szCs w:val="24"/>
          </w:rPr>
          <w:tab/>
        </w:r>
        <w:r w:rsidR="00882395" w:rsidRPr="00881454">
          <w:rPr>
            <w:rStyle w:val="Hyperlink"/>
            <w:noProof/>
          </w:rPr>
          <w:t>Rapportens oppbyggning</w:t>
        </w:r>
        <w:r w:rsidR="00882395">
          <w:rPr>
            <w:noProof/>
            <w:webHidden/>
          </w:rPr>
          <w:tab/>
        </w:r>
        <w:r w:rsidR="00882395">
          <w:rPr>
            <w:noProof/>
            <w:webHidden/>
          </w:rPr>
          <w:fldChar w:fldCharType="begin"/>
        </w:r>
        <w:r w:rsidR="00882395">
          <w:rPr>
            <w:noProof/>
            <w:webHidden/>
          </w:rPr>
          <w:instrText xml:space="preserve"> PAGEREF _Toc116650253 \h </w:instrText>
        </w:r>
        <w:r w:rsidR="00882395">
          <w:rPr>
            <w:noProof/>
            <w:webHidden/>
          </w:rPr>
        </w:r>
        <w:r w:rsidR="00882395">
          <w:rPr>
            <w:noProof/>
            <w:webHidden/>
          </w:rPr>
          <w:fldChar w:fldCharType="separate"/>
        </w:r>
        <w:r w:rsidR="00882395">
          <w:rPr>
            <w:noProof/>
            <w:webHidden/>
          </w:rPr>
          <w:t>2</w:t>
        </w:r>
        <w:r w:rsidR="00882395">
          <w:rPr>
            <w:noProof/>
            <w:webHidden/>
          </w:rPr>
          <w:fldChar w:fldCharType="end"/>
        </w:r>
      </w:hyperlink>
    </w:p>
    <w:p w14:paraId="6304E051" w14:textId="77777777" w:rsidR="00882395" w:rsidRDefault="00000000">
      <w:pPr>
        <w:pStyle w:val="TOC1"/>
        <w:tabs>
          <w:tab w:val="left" w:pos="400"/>
          <w:tab w:val="right" w:leader="dot" w:pos="9060"/>
        </w:tabs>
        <w:rPr>
          <w:rFonts w:asciiTheme="minorHAnsi" w:eastAsiaTheme="minorEastAsia" w:hAnsiTheme="minorHAnsi" w:cstheme="minorBidi"/>
          <w:noProof/>
          <w:sz w:val="24"/>
          <w:szCs w:val="24"/>
        </w:rPr>
      </w:pPr>
      <w:hyperlink w:anchor="_Toc116650254" w:history="1">
        <w:r w:rsidR="00882395" w:rsidRPr="00881454">
          <w:rPr>
            <w:rStyle w:val="Hyperlink"/>
            <w:noProof/>
          </w:rPr>
          <w:t>4</w:t>
        </w:r>
        <w:r w:rsidR="00882395">
          <w:rPr>
            <w:rFonts w:asciiTheme="minorHAnsi" w:eastAsiaTheme="minorEastAsia" w:hAnsiTheme="minorHAnsi" w:cstheme="minorBidi"/>
            <w:noProof/>
            <w:sz w:val="24"/>
            <w:szCs w:val="24"/>
          </w:rPr>
          <w:tab/>
        </w:r>
        <w:r w:rsidR="00882395" w:rsidRPr="00881454">
          <w:rPr>
            <w:rStyle w:val="Hyperlink"/>
            <w:noProof/>
          </w:rPr>
          <w:t>BAKGRUNN - TEORETISK GRUNNLAG</w:t>
        </w:r>
        <w:r w:rsidR="00882395">
          <w:rPr>
            <w:noProof/>
            <w:webHidden/>
          </w:rPr>
          <w:tab/>
        </w:r>
        <w:r w:rsidR="00882395">
          <w:rPr>
            <w:noProof/>
            <w:webHidden/>
          </w:rPr>
          <w:fldChar w:fldCharType="begin"/>
        </w:r>
        <w:r w:rsidR="00882395">
          <w:rPr>
            <w:noProof/>
            <w:webHidden/>
          </w:rPr>
          <w:instrText xml:space="preserve"> PAGEREF _Toc116650254 \h </w:instrText>
        </w:r>
        <w:r w:rsidR="00882395">
          <w:rPr>
            <w:noProof/>
            <w:webHidden/>
          </w:rPr>
        </w:r>
        <w:r w:rsidR="00882395">
          <w:rPr>
            <w:noProof/>
            <w:webHidden/>
          </w:rPr>
          <w:fldChar w:fldCharType="separate"/>
        </w:r>
        <w:r w:rsidR="00882395">
          <w:rPr>
            <w:noProof/>
            <w:webHidden/>
          </w:rPr>
          <w:t>2</w:t>
        </w:r>
        <w:r w:rsidR="00882395">
          <w:rPr>
            <w:noProof/>
            <w:webHidden/>
          </w:rPr>
          <w:fldChar w:fldCharType="end"/>
        </w:r>
      </w:hyperlink>
    </w:p>
    <w:p w14:paraId="4D1E6F19" w14:textId="77777777" w:rsidR="00882395" w:rsidRDefault="00000000">
      <w:pPr>
        <w:pStyle w:val="TOC1"/>
        <w:tabs>
          <w:tab w:val="left" w:pos="400"/>
          <w:tab w:val="right" w:leader="dot" w:pos="9060"/>
        </w:tabs>
        <w:rPr>
          <w:rFonts w:asciiTheme="minorHAnsi" w:eastAsiaTheme="minorEastAsia" w:hAnsiTheme="minorHAnsi" w:cstheme="minorBidi"/>
          <w:noProof/>
          <w:sz w:val="24"/>
          <w:szCs w:val="24"/>
        </w:rPr>
      </w:pPr>
      <w:hyperlink w:anchor="_Toc116650255" w:history="1">
        <w:r w:rsidR="00882395" w:rsidRPr="00881454">
          <w:rPr>
            <w:rStyle w:val="Hyperlink"/>
            <w:noProof/>
          </w:rPr>
          <w:t>5</w:t>
        </w:r>
        <w:r w:rsidR="00882395">
          <w:rPr>
            <w:rFonts w:asciiTheme="minorHAnsi" w:eastAsiaTheme="minorEastAsia" w:hAnsiTheme="minorHAnsi" w:cstheme="minorBidi"/>
            <w:noProof/>
            <w:sz w:val="24"/>
            <w:szCs w:val="24"/>
          </w:rPr>
          <w:tab/>
        </w:r>
        <w:r w:rsidR="00882395" w:rsidRPr="00881454">
          <w:rPr>
            <w:rStyle w:val="Hyperlink"/>
            <w:noProof/>
          </w:rPr>
          <w:t>METODE – DESIGN</w:t>
        </w:r>
        <w:r w:rsidR="00882395">
          <w:rPr>
            <w:noProof/>
            <w:webHidden/>
          </w:rPr>
          <w:tab/>
        </w:r>
        <w:r w:rsidR="00882395">
          <w:rPr>
            <w:noProof/>
            <w:webHidden/>
          </w:rPr>
          <w:fldChar w:fldCharType="begin"/>
        </w:r>
        <w:r w:rsidR="00882395">
          <w:rPr>
            <w:noProof/>
            <w:webHidden/>
          </w:rPr>
          <w:instrText xml:space="preserve"> PAGEREF _Toc116650255 \h </w:instrText>
        </w:r>
        <w:r w:rsidR="00882395">
          <w:rPr>
            <w:noProof/>
            <w:webHidden/>
          </w:rPr>
        </w:r>
        <w:r w:rsidR="00882395">
          <w:rPr>
            <w:noProof/>
            <w:webHidden/>
          </w:rPr>
          <w:fldChar w:fldCharType="separate"/>
        </w:r>
        <w:r w:rsidR="00882395">
          <w:rPr>
            <w:noProof/>
            <w:webHidden/>
          </w:rPr>
          <w:t>3</w:t>
        </w:r>
        <w:r w:rsidR="00882395">
          <w:rPr>
            <w:noProof/>
            <w:webHidden/>
          </w:rPr>
          <w:fldChar w:fldCharType="end"/>
        </w:r>
      </w:hyperlink>
    </w:p>
    <w:p w14:paraId="2398EC99" w14:textId="77777777" w:rsidR="00882395" w:rsidRDefault="00000000">
      <w:pPr>
        <w:pStyle w:val="TOC1"/>
        <w:tabs>
          <w:tab w:val="left" w:pos="400"/>
          <w:tab w:val="right" w:leader="dot" w:pos="9060"/>
        </w:tabs>
        <w:rPr>
          <w:rFonts w:asciiTheme="minorHAnsi" w:eastAsiaTheme="minorEastAsia" w:hAnsiTheme="minorHAnsi" w:cstheme="minorBidi"/>
          <w:noProof/>
          <w:sz w:val="24"/>
          <w:szCs w:val="24"/>
        </w:rPr>
      </w:pPr>
      <w:hyperlink w:anchor="_Toc116650256" w:history="1">
        <w:r w:rsidR="00882395" w:rsidRPr="00881454">
          <w:rPr>
            <w:rStyle w:val="Hyperlink"/>
            <w:noProof/>
          </w:rPr>
          <w:t>6</w:t>
        </w:r>
        <w:r w:rsidR="00882395">
          <w:rPr>
            <w:rFonts w:asciiTheme="minorHAnsi" w:eastAsiaTheme="minorEastAsia" w:hAnsiTheme="minorHAnsi" w:cstheme="minorBidi"/>
            <w:noProof/>
            <w:sz w:val="24"/>
            <w:szCs w:val="24"/>
          </w:rPr>
          <w:tab/>
        </w:r>
        <w:r w:rsidR="00882395" w:rsidRPr="00881454">
          <w:rPr>
            <w:rStyle w:val="Hyperlink"/>
            <w:noProof/>
          </w:rPr>
          <w:t>RESULTATER</w:t>
        </w:r>
        <w:r w:rsidR="00882395">
          <w:rPr>
            <w:noProof/>
            <w:webHidden/>
          </w:rPr>
          <w:tab/>
        </w:r>
        <w:r w:rsidR="00882395">
          <w:rPr>
            <w:noProof/>
            <w:webHidden/>
          </w:rPr>
          <w:fldChar w:fldCharType="begin"/>
        </w:r>
        <w:r w:rsidR="00882395">
          <w:rPr>
            <w:noProof/>
            <w:webHidden/>
          </w:rPr>
          <w:instrText xml:space="preserve"> PAGEREF _Toc116650256 \h </w:instrText>
        </w:r>
        <w:r w:rsidR="00882395">
          <w:rPr>
            <w:noProof/>
            <w:webHidden/>
          </w:rPr>
        </w:r>
        <w:r w:rsidR="00882395">
          <w:rPr>
            <w:noProof/>
            <w:webHidden/>
          </w:rPr>
          <w:fldChar w:fldCharType="separate"/>
        </w:r>
        <w:r w:rsidR="00882395">
          <w:rPr>
            <w:noProof/>
            <w:webHidden/>
          </w:rPr>
          <w:t>3</w:t>
        </w:r>
        <w:r w:rsidR="00882395">
          <w:rPr>
            <w:noProof/>
            <w:webHidden/>
          </w:rPr>
          <w:fldChar w:fldCharType="end"/>
        </w:r>
      </w:hyperlink>
    </w:p>
    <w:p w14:paraId="3CB96D3E" w14:textId="77777777" w:rsidR="00882395" w:rsidRDefault="00000000">
      <w:pPr>
        <w:pStyle w:val="TOC1"/>
        <w:tabs>
          <w:tab w:val="left" w:pos="400"/>
          <w:tab w:val="right" w:leader="dot" w:pos="9060"/>
        </w:tabs>
        <w:rPr>
          <w:rFonts w:asciiTheme="minorHAnsi" w:eastAsiaTheme="minorEastAsia" w:hAnsiTheme="minorHAnsi" w:cstheme="minorBidi"/>
          <w:noProof/>
          <w:sz w:val="24"/>
          <w:szCs w:val="24"/>
        </w:rPr>
      </w:pPr>
      <w:hyperlink w:anchor="_Toc116650257" w:history="1">
        <w:r w:rsidR="00882395" w:rsidRPr="00881454">
          <w:rPr>
            <w:rStyle w:val="Hyperlink"/>
            <w:noProof/>
          </w:rPr>
          <w:t>7</w:t>
        </w:r>
        <w:r w:rsidR="00882395">
          <w:rPr>
            <w:rFonts w:asciiTheme="minorHAnsi" w:eastAsiaTheme="minorEastAsia" w:hAnsiTheme="minorHAnsi" w:cstheme="minorBidi"/>
            <w:noProof/>
            <w:sz w:val="24"/>
            <w:szCs w:val="24"/>
          </w:rPr>
          <w:tab/>
        </w:r>
        <w:r w:rsidR="00882395" w:rsidRPr="00881454">
          <w:rPr>
            <w:rStyle w:val="Hyperlink"/>
            <w:noProof/>
          </w:rPr>
          <w:t>DRØFTING</w:t>
        </w:r>
        <w:r w:rsidR="00882395">
          <w:rPr>
            <w:noProof/>
            <w:webHidden/>
          </w:rPr>
          <w:tab/>
        </w:r>
        <w:r w:rsidR="00882395">
          <w:rPr>
            <w:noProof/>
            <w:webHidden/>
          </w:rPr>
          <w:fldChar w:fldCharType="begin"/>
        </w:r>
        <w:r w:rsidR="00882395">
          <w:rPr>
            <w:noProof/>
            <w:webHidden/>
          </w:rPr>
          <w:instrText xml:space="preserve"> PAGEREF _Toc116650257 \h </w:instrText>
        </w:r>
        <w:r w:rsidR="00882395">
          <w:rPr>
            <w:noProof/>
            <w:webHidden/>
          </w:rPr>
        </w:r>
        <w:r w:rsidR="00882395">
          <w:rPr>
            <w:noProof/>
            <w:webHidden/>
          </w:rPr>
          <w:fldChar w:fldCharType="separate"/>
        </w:r>
        <w:r w:rsidR="00882395">
          <w:rPr>
            <w:noProof/>
            <w:webHidden/>
          </w:rPr>
          <w:t>4</w:t>
        </w:r>
        <w:r w:rsidR="00882395">
          <w:rPr>
            <w:noProof/>
            <w:webHidden/>
          </w:rPr>
          <w:fldChar w:fldCharType="end"/>
        </w:r>
      </w:hyperlink>
    </w:p>
    <w:p w14:paraId="30A0BE30" w14:textId="77777777" w:rsidR="00882395" w:rsidRDefault="00000000">
      <w:pPr>
        <w:pStyle w:val="TOC1"/>
        <w:tabs>
          <w:tab w:val="left" w:pos="400"/>
          <w:tab w:val="right" w:leader="dot" w:pos="9060"/>
        </w:tabs>
        <w:rPr>
          <w:rFonts w:asciiTheme="minorHAnsi" w:eastAsiaTheme="minorEastAsia" w:hAnsiTheme="minorHAnsi" w:cstheme="minorBidi"/>
          <w:noProof/>
          <w:sz w:val="24"/>
          <w:szCs w:val="24"/>
        </w:rPr>
      </w:pPr>
      <w:hyperlink w:anchor="_Toc116650258" w:history="1">
        <w:r w:rsidR="00882395" w:rsidRPr="00881454">
          <w:rPr>
            <w:rStyle w:val="Hyperlink"/>
            <w:noProof/>
          </w:rPr>
          <w:t>8</w:t>
        </w:r>
        <w:r w:rsidR="00882395">
          <w:rPr>
            <w:rFonts w:asciiTheme="minorHAnsi" w:eastAsiaTheme="minorEastAsia" w:hAnsiTheme="minorHAnsi" w:cstheme="minorBidi"/>
            <w:noProof/>
            <w:sz w:val="24"/>
            <w:szCs w:val="24"/>
          </w:rPr>
          <w:tab/>
        </w:r>
        <w:r w:rsidR="00882395" w:rsidRPr="00881454">
          <w:rPr>
            <w:rStyle w:val="Hyperlink"/>
            <w:noProof/>
          </w:rPr>
          <w:t>KONKLUSJON - ERFARING</w:t>
        </w:r>
        <w:r w:rsidR="00882395">
          <w:rPr>
            <w:noProof/>
            <w:webHidden/>
          </w:rPr>
          <w:tab/>
        </w:r>
        <w:r w:rsidR="00882395">
          <w:rPr>
            <w:noProof/>
            <w:webHidden/>
          </w:rPr>
          <w:fldChar w:fldCharType="begin"/>
        </w:r>
        <w:r w:rsidR="00882395">
          <w:rPr>
            <w:noProof/>
            <w:webHidden/>
          </w:rPr>
          <w:instrText xml:space="preserve"> PAGEREF _Toc116650258 \h </w:instrText>
        </w:r>
        <w:r w:rsidR="00882395">
          <w:rPr>
            <w:noProof/>
            <w:webHidden/>
          </w:rPr>
        </w:r>
        <w:r w:rsidR="00882395">
          <w:rPr>
            <w:noProof/>
            <w:webHidden/>
          </w:rPr>
          <w:fldChar w:fldCharType="separate"/>
        </w:r>
        <w:r w:rsidR="00882395">
          <w:rPr>
            <w:noProof/>
            <w:webHidden/>
          </w:rPr>
          <w:t>4</w:t>
        </w:r>
        <w:r w:rsidR="00882395">
          <w:rPr>
            <w:noProof/>
            <w:webHidden/>
          </w:rPr>
          <w:fldChar w:fldCharType="end"/>
        </w:r>
      </w:hyperlink>
    </w:p>
    <w:p w14:paraId="21AD0909" w14:textId="77777777" w:rsidR="00882395" w:rsidRDefault="00000000">
      <w:pPr>
        <w:pStyle w:val="TOC1"/>
        <w:tabs>
          <w:tab w:val="left" w:pos="400"/>
          <w:tab w:val="right" w:leader="dot" w:pos="9060"/>
        </w:tabs>
        <w:rPr>
          <w:rFonts w:asciiTheme="minorHAnsi" w:eastAsiaTheme="minorEastAsia" w:hAnsiTheme="minorHAnsi" w:cstheme="minorBidi"/>
          <w:noProof/>
          <w:sz w:val="24"/>
          <w:szCs w:val="24"/>
        </w:rPr>
      </w:pPr>
      <w:hyperlink w:anchor="_Toc116650259" w:history="1">
        <w:r w:rsidR="00882395" w:rsidRPr="00881454">
          <w:rPr>
            <w:rStyle w:val="Hyperlink"/>
            <w:noProof/>
          </w:rPr>
          <w:t>9</w:t>
        </w:r>
        <w:r w:rsidR="00882395">
          <w:rPr>
            <w:rFonts w:asciiTheme="minorHAnsi" w:eastAsiaTheme="minorEastAsia" w:hAnsiTheme="minorHAnsi" w:cstheme="minorBidi"/>
            <w:noProof/>
            <w:sz w:val="24"/>
            <w:szCs w:val="24"/>
          </w:rPr>
          <w:tab/>
        </w:r>
        <w:r w:rsidR="00882395" w:rsidRPr="00881454">
          <w:rPr>
            <w:rStyle w:val="Hyperlink"/>
            <w:noProof/>
          </w:rPr>
          <w:t>REFERANSER</w:t>
        </w:r>
        <w:r w:rsidR="00882395">
          <w:rPr>
            <w:noProof/>
            <w:webHidden/>
          </w:rPr>
          <w:tab/>
        </w:r>
        <w:r w:rsidR="00882395">
          <w:rPr>
            <w:noProof/>
            <w:webHidden/>
          </w:rPr>
          <w:fldChar w:fldCharType="begin"/>
        </w:r>
        <w:r w:rsidR="00882395">
          <w:rPr>
            <w:noProof/>
            <w:webHidden/>
          </w:rPr>
          <w:instrText xml:space="preserve"> PAGEREF _Toc116650259 \h </w:instrText>
        </w:r>
        <w:r w:rsidR="00882395">
          <w:rPr>
            <w:noProof/>
            <w:webHidden/>
          </w:rPr>
        </w:r>
        <w:r w:rsidR="00882395">
          <w:rPr>
            <w:noProof/>
            <w:webHidden/>
          </w:rPr>
          <w:fldChar w:fldCharType="separate"/>
        </w:r>
        <w:r w:rsidR="00882395">
          <w:rPr>
            <w:noProof/>
            <w:webHidden/>
          </w:rPr>
          <w:t>4</w:t>
        </w:r>
        <w:r w:rsidR="00882395">
          <w:rPr>
            <w:noProof/>
            <w:webHidden/>
          </w:rPr>
          <w:fldChar w:fldCharType="end"/>
        </w:r>
      </w:hyperlink>
    </w:p>
    <w:p w14:paraId="064070B2" w14:textId="77777777" w:rsidR="00882395" w:rsidRDefault="00000000">
      <w:pPr>
        <w:pStyle w:val="TOC1"/>
        <w:tabs>
          <w:tab w:val="left" w:pos="720"/>
          <w:tab w:val="right" w:leader="dot" w:pos="9060"/>
        </w:tabs>
        <w:rPr>
          <w:rFonts w:asciiTheme="minorHAnsi" w:eastAsiaTheme="minorEastAsia" w:hAnsiTheme="minorHAnsi" w:cstheme="minorBidi"/>
          <w:noProof/>
          <w:sz w:val="24"/>
          <w:szCs w:val="24"/>
        </w:rPr>
      </w:pPr>
      <w:hyperlink w:anchor="_Toc116650260" w:history="1">
        <w:r w:rsidR="00882395" w:rsidRPr="00881454">
          <w:rPr>
            <w:rStyle w:val="Hyperlink"/>
            <w:noProof/>
          </w:rPr>
          <w:t>10</w:t>
        </w:r>
        <w:r w:rsidR="00882395">
          <w:rPr>
            <w:rFonts w:asciiTheme="minorHAnsi" w:eastAsiaTheme="minorEastAsia" w:hAnsiTheme="minorHAnsi" w:cstheme="minorBidi"/>
            <w:noProof/>
            <w:sz w:val="24"/>
            <w:szCs w:val="24"/>
          </w:rPr>
          <w:tab/>
        </w:r>
        <w:r w:rsidR="00882395" w:rsidRPr="00881454">
          <w:rPr>
            <w:rStyle w:val="Hyperlink"/>
            <w:noProof/>
          </w:rPr>
          <w:t>VEDLEGG</w:t>
        </w:r>
        <w:r w:rsidR="00882395">
          <w:rPr>
            <w:noProof/>
            <w:webHidden/>
          </w:rPr>
          <w:tab/>
        </w:r>
        <w:r w:rsidR="00882395">
          <w:rPr>
            <w:noProof/>
            <w:webHidden/>
          </w:rPr>
          <w:fldChar w:fldCharType="begin"/>
        </w:r>
        <w:r w:rsidR="00882395">
          <w:rPr>
            <w:noProof/>
            <w:webHidden/>
          </w:rPr>
          <w:instrText xml:space="preserve"> PAGEREF _Toc116650260 \h </w:instrText>
        </w:r>
        <w:r w:rsidR="00882395">
          <w:rPr>
            <w:noProof/>
            <w:webHidden/>
          </w:rPr>
        </w:r>
        <w:r w:rsidR="00882395">
          <w:rPr>
            <w:noProof/>
            <w:webHidden/>
          </w:rPr>
          <w:fldChar w:fldCharType="separate"/>
        </w:r>
        <w:r w:rsidR="00882395">
          <w:rPr>
            <w:noProof/>
            <w:webHidden/>
          </w:rPr>
          <w:t>5</w:t>
        </w:r>
        <w:r w:rsidR="00882395">
          <w:rPr>
            <w:noProof/>
            <w:webHidden/>
          </w:rPr>
          <w:fldChar w:fldCharType="end"/>
        </w:r>
      </w:hyperlink>
    </w:p>
    <w:p w14:paraId="713008A5" w14:textId="77777777" w:rsidR="00FA69EA" w:rsidRDefault="00FA69EA" w:rsidP="00FA69EA">
      <w:pPr>
        <w:pStyle w:val="Title"/>
      </w:pPr>
      <w:r>
        <w:fldChar w:fldCharType="end"/>
      </w:r>
    </w:p>
    <w:p w14:paraId="5AC893AE" w14:textId="77777777" w:rsidR="000551FF" w:rsidRDefault="000551FF" w:rsidP="000551FF">
      <w:pPr>
        <w:pStyle w:val="Comment"/>
      </w:pPr>
      <w:r>
        <w:t xml:space="preserve">[Denne rapporten inneholder ferdigdefinerte </w:t>
      </w:r>
      <w:r w:rsidRPr="00703F69">
        <w:rPr>
          <w:b/>
          <w:bCs/>
        </w:rPr>
        <w:t>stiler</w:t>
      </w:r>
      <w:r>
        <w:t xml:space="preserve"> som </w:t>
      </w:r>
      <w:r w:rsidR="00392EB8">
        <w:t>du/</w:t>
      </w:r>
      <w:r>
        <w:t>dere kan benytte for de mest vanlige avsnittene. Følgende stiler er definert:</w:t>
      </w:r>
    </w:p>
    <w:p w14:paraId="5BD67039" w14:textId="77777777" w:rsidR="000551FF" w:rsidRDefault="000551FF" w:rsidP="000551FF">
      <w:pPr>
        <w:pStyle w:val="Comment"/>
      </w:pPr>
      <w:r>
        <w:t>Heading 1</w:t>
      </w:r>
      <w:r>
        <w:tab/>
        <w:t>Overskrift på nivå 1</w:t>
      </w:r>
    </w:p>
    <w:p w14:paraId="4C9C17C4" w14:textId="77777777" w:rsidR="000551FF" w:rsidRDefault="000551FF" w:rsidP="000551FF">
      <w:pPr>
        <w:pStyle w:val="Comment"/>
      </w:pPr>
      <w:r>
        <w:t>Heading 2</w:t>
      </w:r>
      <w:r>
        <w:tab/>
        <w:t>Overskrift på nivå 2</w:t>
      </w:r>
    </w:p>
    <w:p w14:paraId="1B48AAF9" w14:textId="77777777" w:rsidR="000551FF" w:rsidRDefault="000551FF" w:rsidP="000551FF">
      <w:pPr>
        <w:pStyle w:val="Comment"/>
      </w:pPr>
      <w:r>
        <w:t>Heading 3</w:t>
      </w:r>
      <w:r>
        <w:tab/>
        <w:t>Overskrift på nivå 3</w:t>
      </w:r>
    </w:p>
    <w:p w14:paraId="4DD3D418" w14:textId="77777777" w:rsidR="000551FF" w:rsidRDefault="00703F69" w:rsidP="000551FF">
      <w:pPr>
        <w:pStyle w:val="Comment"/>
      </w:pPr>
      <w:r>
        <w:t>Brødtekst</w:t>
      </w:r>
      <w:r w:rsidR="000551FF">
        <w:tab/>
        <w:t xml:space="preserve">Standard tekst i et avsnitt. Benytt denne for </w:t>
      </w:r>
      <w:proofErr w:type="gramStart"/>
      <w:r w:rsidR="000551FF">
        <w:t>all ”vanlig</w:t>
      </w:r>
      <w:proofErr w:type="gramEnd"/>
      <w:r w:rsidR="000551FF">
        <w:t>” tekst</w:t>
      </w:r>
    </w:p>
    <w:p w14:paraId="527C7B0D" w14:textId="77777777" w:rsidR="000551FF" w:rsidRDefault="000551FF" w:rsidP="000551FF">
      <w:pPr>
        <w:pStyle w:val="Comment"/>
      </w:pPr>
      <w:r>
        <w:t>Definition</w:t>
      </w:r>
      <w:r>
        <w:tab/>
        <w:t xml:space="preserve">Benyttes hovedsakelig i </w:t>
      </w:r>
      <w:proofErr w:type="gramStart"/>
      <w:r>
        <w:t>avsnittet ”TERMINOLOGI</w:t>
      </w:r>
      <w:proofErr w:type="gramEnd"/>
      <w:r>
        <w:t>”</w:t>
      </w:r>
    </w:p>
    <w:p w14:paraId="0C8995DD" w14:textId="77777777" w:rsidR="00E372F5" w:rsidRDefault="00E372F5" w:rsidP="000551FF">
      <w:pPr>
        <w:pStyle w:val="Comment"/>
      </w:pPr>
      <w:r>
        <w:t>References</w:t>
      </w:r>
      <w:r>
        <w:tab/>
        <w:t>Benyttes i REFERANSER-avsnittet.</w:t>
      </w:r>
    </w:p>
    <w:p w14:paraId="15470798" w14:textId="77777777" w:rsidR="00ED58B6" w:rsidRDefault="000551FF" w:rsidP="000551FF">
      <w:pPr>
        <w:pStyle w:val="Comment"/>
      </w:pPr>
      <w:proofErr w:type="spellStart"/>
      <w:r>
        <w:t>Comment</w:t>
      </w:r>
      <w:proofErr w:type="spellEnd"/>
      <w:r>
        <w:tab/>
        <w:t>Denne grønne teksten. Fjern all tekst av denne typen i rapporten.</w:t>
      </w:r>
      <w:r w:rsidR="000674E9">
        <w:t>]</w:t>
      </w:r>
    </w:p>
    <w:p w14:paraId="60FB108F" w14:textId="77777777" w:rsidR="007E13C7" w:rsidRDefault="007E13C7" w:rsidP="007E13C7">
      <w:pPr>
        <w:pStyle w:val="BodyText"/>
      </w:pPr>
    </w:p>
    <w:p w14:paraId="1AB71C96" w14:textId="77777777" w:rsidR="007E13C7" w:rsidRDefault="007E13C7" w:rsidP="007E13C7">
      <w:pPr>
        <w:pStyle w:val="BodyText"/>
      </w:pPr>
    </w:p>
    <w:p w14:paraId="7DD069C6" w14:textId="77777777" w:rsidR="007E13C7" w:rsidRDefault="007E13C7" w:rsidP="007E13C7">
      <w:pPr>
        <w:pStyle w:val="BodyText"/>
      </w:pPr>
    </w:p>
    <w:p w14:paraId="3F76D57A" w14:textId="77777777" w:rsidR="007E13C7" w:rsidRDefault="007E13C7" w:rsidP="007E13C7">
      <w:pPr>
        <w:pStyle w:val="BodyText"/>
        <w:sectPr w:rsidR="007E13C7" w:rsidSect="001D519E">
          <w:headerReference w:type="default" r:id="rId8"/>
          <w:footerReference w:type="default" r:id="rId9"/>
          <w:headerReference w:type="first" r:id="rId10"/>
          <w:footerReference w:type="first" r:id="rId11"/>
          <w:pgSz w:w="11906" w:h="16838" w:code="9"/>
          <w:pgMar w:top="1418" w:right="1418" w:bottom="1418" w:left="1418" w:header="709" w:footer="454" w:gutter="0"/>
          <w:cols w:space="708"/>
          <w:titlePg/>
        </w:sectPr>
      </w:pPr>
    </w:p>
    <w:p w14:paraId="4CE88F99" w14:textId="77777777" w:rsidR="00FA69EA" w:rsidRDefault="00FA69EA" w:rsidP="00ED58B6">
      <w:pPr>
        <w:pStyle w:val="Heading1"/>
      </w:pPr>
      <w:bookmarkStart w:id="10" w:name="_Toc116650246"/>
      <w:r>
        <w:lastRenderedPageBreak/>
        <w:t>SAMMENDRAG</w:t>
      </w:r>
      <w:bookmarkEnd w:id="10"/>
    </w:p>
    <w:p w14:paraId="10D9B81A" w14:textId="77777777" w:rsidR="000551FF" w:rsidRDefault="000551FF" w:rsidP="000551FF">
      <w:pPr>
        <w:pStyle w:val="BodyText"/>
      </w:pPr>
    </w:p>
    <w:p w14:paraId="0B7876EB" w14:textId="77777777" w:rsidR="00FA69EA" w:rsidRDefault="000551FF" w:rsidP="000551FF">
      <w:pPr>
        <w:pStyle w:val="Comment"/>
      </w:pPr>
      <w:r>
        <w:t>[</w:t>
      </w:r>
      <w:r w:rsidR="00FA69EA">
        <w:t>Et kortfattet sammendrag (abstrakt) av rapporten; om hensikt, oppgave, omfang, framgangsmåte, resultater og konklusjoner.</w:t>
      </w:r>
    </w:p>
    <w:p w14:paraId="2776D510" w14:textId="77777777" w:rsidR="00FA69EA" w:rsidRDefault="00FA69EA" w:rsidP="00381F01">
      <w:pPr>
        <w:pStyle w:val="Comment"/>
      </w:pPr>
      <w:r w:rsidRPr="00381F01">
        <w:rPr>
          <w:b/>
        </w:rPr>
        <w:t>Kommentar</w:t>
      </w:r>
      <w:r>
        <w:t>: Et sammendrag er som regel lurest å skrive til slutt.</w:t>
      </w:r>
      <w:r w:rsidR="00453BD5">
        <w:t xml:space="preserve"> Gi her en kort oppsummering av hva rapporten inneholder. For </w:t>
      </w:r>
      <w:proofErr w:type="gramStart"/>
      <w:r w:rsidR="00453BD5">
        <w:t>eksempel :</w:t>
      </w:r>
      <w:proofErr w:type="gramEnd"/>
      <w:r w:rsidR="00453BD5">
        <w:t xml:space="preserve"> Denne rapporten er besvarelsen til obligator</w:t>
      </w:r>
      <w:r w:rsidR="00D10861">
        <w:t>isk innlevering</w:t>
      </w:r>
      <w:r w:rsidR="009649C5">
        <w:t xml:space="preserve"> i faget </w:t>
      </w:r>
      <w:r w:rsidR="00703F69">
        <w:t>IDAT...</w:t>
      </w:r>
      <w:r w:rsidR="00453BD5">
        <w:t xml:space="preserve"> Programmering…..</w:t>
      </w:r>
      <w:r w:rsidR="000551FF">
        <w:t>]</w:t>
      </w:r>
    </w:p>
    <w:p w14:paraId="14D8896D" w14:textId="77777777" w:rsidR="00FA69EA" w:rsidRDefault="00FA69EA" w:rsidP="00FA69EA">
      <w:pPr>
        <w:pStyle w:val="Heading1"/>
      </w:pPr>
      <w:bookmarkStart w:id="11" w:name="_Toc116650247"/>
      <w:r>
        <w:t>TERMINOLOGI</w:t>
      </w:r>
      <w:bookmarkEnd w:id="11"/>
    </w:p>
    <w:p w14:paraId="521CE06E" w14:textId="77777777" w:rsidR="000551FF" w:rsidRDefault="000551FF" w:rsidP="000551FF">
      <w:pPr>
        <w:pStyle w:val="BodyText"/>
      </w:pPr>
    </w:p>
    <w:p w14:paraId="38DAC0E4" w14:textId="77777777" w:rsidR="00FA69EA" w:rsidRDefault="000551FF" w:rsidP="000551FF">
      <w:pPr>
        <w:pStyle w:val="Comment"/>
      </w:pPr>
      <w:r>
        <w:t>[</w:t>
      </w:r>
      <w:r w:rsidR="00FA69EA">
        <w:t>Definisjoner, begreper og symboler som kan være ukjente for leseren.</w:t>
      </w:r>
      <w:r>
        <w:t xml:space="preserve"> (Bruk stilen ”Definition”, som vist nedenfor)</w:t>
      </w:r>
      <w:r w:rsidR="00453BD5">
        <w:t>. Utelat dette kapittelet dersom du ikke anvender begreper og symboler som det er behov for å definere.</w:t>
      </w:r>
      <w:r>
        <w:t>]</w:t>
      </w:r>
    </w:p>
    <w:p w14:paraId="3B26B801" w14:textId="77777777" w:rsidR="000551FF" w:rsidRPr="00B70CE9" w:rsidRDefault="000551FF" w:rsidP="000551FF">
      <w:pPr>
        <w:pStyle w:val="Definition"/>
        <w:rPr>
          <w:lang w:val="en-US"/>
        </w:rPr>
      </w:pPr>
      <w:r w:rsidRPr="00B70CE9">
        <w:rPr>
          <w:lang w:val="en-US"/>
        </w:rPr>
        <w:t>UML</w:t>
      </w:r>
      <w:r w:rsidRPr="00B70CE9">
        <w:rPr>
          <w:lang w:val="en-US"/>
        </w:rPr>
        <w:tab/>
        <w:t>Unified Modeling Language</w:t>
      </w:r>
    </w:p>
    <w:p w14:paraId="576DDBA6" w14:textId="77777777" w:rsidR="000551FF" w:rsidRPr="00B70CE9" w:rsidRDefault="000551FF" w:rsidP="000551FF">
      <w:pPr>
        <w:pStyle w:val="Definition"/>
        <w:rPr>
          <w:lang w:val="en-US"/>
        </w:rPr>
      </w:pPr>
      <w:r w:rsidRPr="00B70CE9">
        <w:rPr>
          <w:lang w:val="en-US"/>
        </w:rPr>
        <w:t>UP</w:t>
      </w:r>
      <w:r w:rsidRPr="00B70CE9">
        <w:rPr>
          <w:lang w:val="en-US"/>
        </w:rPr>
        <w:tab/>
        <w:t>Unified Process</w:t>
      </w:r>
    </w:p>
    <w:p w14:paraId="2C904E9D" w14:textId="77777777" w:rsidR="00FA69EA" w:rsidRDefault="00FA69EA" w:rsidP="00FA69EA">
      <w:pPr>
        <w:pStyle w:val="Heading1"/>
      </w:pPr>
      <w:bookmarkStart w:id="12" w:name="_Toc116650248"/>
      <w:r>
        <w:t xml:space="preserve">INNLEDNING </w:t>
      </w:r>
      <w:r w:rsidR="000551FF">
        <w:t>–</w:t>
      </w:r>
      <w:r>
        <w:t xml:space="preserve"> PROBLEMSTILLING</w:t>
      </w:r>
      <w:bookmarkEnd w:id="12"/>
    </w:p>
    <w:p w14:paraId="3724B8AC" w14:textId="77777777" w:rsidR="00933D51" w:rsidRDefault="00933D51" w:rsidP="00933D51">
      <w:pPr>
        <w:pStyle w:val="Heading2"/>
      </w:pPr>
      <w:bookmarkStart w:id="13" w:name="_Toc116650249"/>
      <w:r>
        <w:t>Bakgrunn</w:t>
      </w:r>
      <w:bookmarkEnd w:id="13"/>
      <w:r>
        <w:t>/</w:t>
      </w:r>
      <w:bookmarkStart w:id="14" w:name="_Toc116650250"/>
      <w:r>
        <w:t>Formål og problemstilling</w:t>
      </w:r>
      <w:bookmarkEnd w:id="14"/>
    </w:p>
    <w:p w14:paraId="16CD7DF2" w14:textId="77777777" w:rsidR="00FA69EA" w:rsidRDefault="00381F01" w:rsidP="00381F01">
      <w:pPr>
        <w:pStyle w:val="Comment"/>
      </w:pPr>
      <w:r>
        <w:t>[</w:t>
      </w:r>
      <w:r w:rsidR="00FA69EA">
        <w:t>Dette er første kapitlet i den faglige rapporten.  Det bør behandle bakgrunnen for oppgaven,</w:t>
      </w:r>
      <w:r w:rsidR="005C3B91">
        <w:t xml:space="preserve"> eventuell</w:t>
      </w:r>
      <w:r w:rsidR="00FA69EA">
        <w:t xml:space="preserve"> oppdragsgiver, problemstillingen og/eller oppgaven som skal løses – og omfanget eller avgrensningen av oppgaven.</w:t>
      </w:r>
    </w:p>
    <w:p w14:paraId="6465701F" w14:textId="77777777" w:rsidR="000B4F9E" w:rsidRDefault="00FA69EA" w:rsidP="00381F01">
      <w:pPr>
        <w:pStyle w:val="Comment"/>
      </w:pPr>
      <w:r w:rsidRPr="00381F01">
        <w:rPr>
          <w:b/>
          <w:i w:val="0"/>
        </w:rPr>
        <w:t>Kommentar</w:t>
      </w:r>
      <w:r>
        <w:t xml:space="preserve">: Det er her </w:t>
      </w:r>
      <w:r w:rsidR="00392EB8">
        <w:t>du/</w:t>
      </w:r>
      <w:r>
        <w:t xml:space="preserve">dere skal presentere selve </w:t>
      </w:r>
      <w:r w:rsidR="005C3B91">
        <w:t>produktet/</w:t>
      </w:r>
      <w:r>
        <w:t xml:space="preserve">problemstillingen som skal løses og eventuelle avgrensninger som gjøres. Merk at det er på den problemstillingen </w:t>
      </w:r>
      <w:r w:rsidR="00392EB8">
        <w:t>du/</w:t>
      </w:r>
      <w:r>
        <w:t xml:space="preserve">dere definere her som resultatdelen og konklusjonen skal vise en løsning for. Dersom oppgaven har fått utdelt en kravspesifikasjon, </w:t>
      </w:r>
      <w:r w:rsidR="00703F69">
        <w:t>trenger</w:t>
      </w:r>
      <w:r>
        <w:t xml:space="preserve"> ikke hele kravspesifikasjonen gjengis her. Henvis i så</w:t>
      </w:r>
      <w:r w:rsidR="00703F69">
        <w:t xml:space="preserve"> </w:t>
      </w:r>
      <w:r>
        <w:t>fall til kravspesifikasjonen, og skriv et sammendrag av kravspesifikasjonen her.</w:t>
      </w:r>
      <w:r w:rsidR="00703F69">
        <w:t xml:space="preserve"> Er kravspesifikasjonen relativt kort (1-2 sider) kan den gjerne gjengis i sin helhet her.</w:t>
      </w:r>
    </w:p>
    <w:p w14:paraId="228B52D8" w14:textId="77777777" w:rsidR="00FA69EA" w:rsidRDefault="000B4F9E" w:rsidP="00381F01">
      <w:pPr>
        <w:pStyle w:val="Comment"/>
      </w:pPr>
      <w:r>
        <w:t xml:space="preserve">Bruk her gjerne </w:t>
      </w:r>
      <w:r>
        <w:rPr>
          <w:b/>
          <w:bCs/>
        </w:rPr>
        <w:t>UML-diagrammer</w:t>
      </w:r>
      <w:r>
        <w:t xml:space="preserve"> som </w:t>
      </w:r>
      <w:proofErr w:type="spellStart"/>
      <w:r>
        <w:rPr>
          <w:b/>
          <w:bCs/>
        </w:rPr>
        <w:t>Use</w:t>
      </w:r>
      <w:proofErr w:type="spellEnd"/>
      <w:r>
        <w:rPr>
          <w:b/>
          <w:bCs/>
        </w:rPr>
        <w:t>-Case</w:t>
      </w:r>
      <w:r>
        <w:t xml:space="preserve">, </w:t>
      </w:r>
      <w:r>
        <w:rPr>
          <w:b/>
          <w:bCs/>
        </w:rPr>
        <w:t>Aktivitetsdiagram</w:t>
      </w:r>
      <w:r>
        <w:t xml:space="preserve"> </w:t>
      </w:r>
      <w:proofErr w:type="spellStart"/>
      <w:r>
        <w:t>osv</w:t>
      </w:r>
      <w:proofErr w:type="spellEnd"/>
      <w:r>
        <w:t xml:space="preserve"> for å beskrive krav til funksjonalitet (NB! Uten å dra inn hvordan </w:t>
      </w:r>
      <w:r w:rsidR="00392EB8">
        <w:t>du/</w:t>
      </w:r>
      <w:r>
        <w:t>dere har løst det.)</w:t>
      </w:r>
      <w:r w:rsidR="00381F01">
        <w:t>]</w:t>
      </w:r>
    </w:p>
    <w:p w14:paraId="55F5EC6D" w14:textId="77777777" w:rsidR="00D10861" w:rsidRDefault="00D10861" w:rsidP="00D10861">
      <w:pPr>
        <w:pStyle w:val="Heading2"/>
      </w:pPr>
      <w:bookmarkStart w:id="15" w:name="_Toc116650251"/>
      <w:r>
        <w:t>Avgrensninger</w:t>
      </w:r>
      <w:bookmarkEnd w:id="15"/>
    </w:p>
    <w:p w14:paraId="567C0822" w14:textId="77777777" w:rsidR="005C3B91" w:rsidRPr="005C3B91" w:rsidRDefault="005C3B91" w:rsidP="005C3B91">
      <w:pPr>
        <w:pStyle w:val="Comment"/>
      </w:pPr>
      <w:r>
        <w:t>[Er det gi</w:t>
      </w:r>
      <w:r w:rsidR="00A258DB">
        <w:t>tt noen avgrensninger/begrensninger i oppgaven? Beskriv i så fall disse her.]</w:t>
      </w:r>
    </w:p>
    <w:p w14:paraId="6F50E7D3" w14:textId="77777777" w:rsidR="00703F69" w:rsidRDefault="00703F69" w:rsidP="00703F69">
      <w:pPr>
        <w:pStyle w:val="Heading2"/>
      </w:pPr>
      <w:bookmarkStart w:id="16" w:name="_Toc116650252"/>
      <w:r>
        <w:t>Begreper/Ordliste</w:t>
      </w:r>
      <w:bookmarkEnd w:id="16"/>
    </w:p>
    <w:p w14:paraId="0DDA83F0" w14:textId="77777777" w:rsidR="00703F69" w:rsidRDefault="00703F69" w:rsidP="00703F69">
      <w:pPr>
        <w:pStyle w:val="Comment"/>
      </w:pPr>
      <w:r>
        <w:t xml:space="preserve">[Når man utvikler programvare for en kunde, er det viktig å etablere en felles forståelse for begreper/terminologi/ord som benyttes av/hos kunden. Det er derfor svært vanlig å </w:t>
      </w:r>
      <w:r w:rsidR="00552AAF">
        <w:t xml:space="preserve">lage en "ordliste" og/eller en "Domene modell". Denne ordlisten er også et svært godt utgangspunkt for å finne frem til hvilke mulige </w:t>
      </w:r>
      <w:r w:rsidR="00552AAF">
        <w:rPr>
          <w:b/>
          <w:bCs/>
        </w:rPr>
        <w:t>klasser</w:t>
      </w:r>
      <w:r w:rsidR="00552AAF">
        <w:t xml:space="preserve"> det kan være aktuelt å </w:t>
      </w:r>
      <w:proofErr w:type="gramStart"/>
      <w:r w:rsidR="00552AAF">
        <w:t>implementere</w:t>
      </w:r>
      <w:proofErr w:type="gramEnd"/>
      <w:r w:rsidR="00552AAF">
        <w:t xml:space="preserve"> i løsningen. Bruk tid på denne slik at du har en god forståelse for begrepene.]</w:t>
      </w:r>
    </w:p>
    <w:tbl>
      <w:tblPr>
        <w:tblStyle w:val="TableGrid"/>
        <w:tblW w:w="0" w:type="auto"/>
        <w:tblLook w:val="04A0" w:firstRow="1" w:lastRow="0" w:firstColumn="1" w:lastColumn="0" w:noHBand="0" w:noVBand="1"/>
      </w:tblPr>
      <w:tblGrid>
        <w:gridCol w:w="1980"/>
        <w:gridCol w:w="2126"/>
        <w:gridCol w:w="4954"/>
      </w:tblGrid>
      <w:tr w:rsidR="00552AAF" w14:paraId="02738158" w14:textId="77777777" w:rsidTr="00552AAF">
        <w:trPr>
          <w:cantSplit/>
          <w:tblHeader/>
        </w:trPr>
        <w:tc>
          <w:tcPr>
            <w:tcW w:w="1980" w:type="dxa"/>
          </w:tcPr>
          <w:p w14:paraId="13045273" w14:textId="77777777" w:rsidR="00552AAF" w:rsidRDefault="00552AAF" w:rsidP="00552AAF">
            <w:pPr>
              <w:pStyle w:val="TabellTittel"/>
            </w:pPr>
            <w:r>
              <w:lastRenderedPageBreak/>
              <w:t>Begrep</w:t>
            </w:r>
            <w:r>
              <w:br/>
              <w:t>(Norsk)</w:t>
            </w:r>
          </w:p>
        </w:tc>
        <w:tc>
          <w:tcPr>
            <w:tcW w:w="2126" w:type="dxa"/>
          </w:tcPr>
          <w:p w14:paraId="27DBCB76" w14:textId="77777777" w:rsidR="00552AAF" w:rsidRDefault="00552AAF" w:rsidP="00552AAF">
            <w:pPr>
              <w:pStyle w:val="TabellTittel"/>
            </w:pPr>
            <w:r>
              <w:t>Begrep</w:t>
            </w:r>
            <w:r>
              <w:br/>
              <w:t>(Engelsk)</w:t>
            </w:r>
          </w:p>
        </w:tc>
        <w:tc>
          <w:tcPr>
            <w:tcW w:w="4954" w:type="dxa"/>
          </w:tcPr>
          <w:p w14:paraId="361944DC" w14:textId="77777777" w:rsidR="00552AAF" w:rsidRDefault="00552AAF" w:rsidP="00552AAF">
            <w:pPr>
              <w:pStyle w:val="TabellTittel"/>
            </w:pPr>
            <w:proofErr w:type="spellStart"/>
            <w:r>
              <w:t>Betyding</w:t>
            </w:r>
            <w:proofErr w:type="spellEnd"/>
            <w:r>
              <w:t>/beskrivelse</w:t>
            </w:r>
          </w:p>
        </w:tc>
      </w:tr>
      <w:tr w:rsidR="00552AAF" w14:paraId="79B6CD6C" w14:textId="77777777" w:rsidTr="00552AAF">
        <w:trPr>
          <w:cantSplit/>
        </w:trPr>
        <w:tc>
          <w:tcPr>
            <w:tcW w:w="1980" w:type="dxa"/>
          </w:tcPr>
          <w:p w14:paraId="2435C325" w14:textId="77777777" w:rsidR="00552AAF" w:rsidRDefault="00552AAF" w:rsidP="00703F69">
            <w:pPr>
              <w:pStyle w:val="Comment"/>
            </w:pPr>
            <w:r>
              <w:t>Produkt</w:t>
            </w:r>
          </w:p>
        </w:tc>
        <w:tc>
          <w:tcPr>
            <w:tcW w:w="2126" w:type="dxa"/>
          </w:tcPr>
          <w:p w14:paraId="3D8C226F" w14:textId="77777777" w:rsidR="00552AAF" w:rsidRDefault="00552AAF" w:rsidP="00703F69">
            <w:pPr>
              <w:pStyle w:val="Comment"/>
            </w:pPr>
            <w:r>
              <w:t>Product</w:t>
            </w:r>
          </w:p>
        </w:tc>
        <w:tc>
          <w:tcPr>
            <w:tcW w:w="4954" w:type="dxa"/>
          </w:tcPr>
          <w:p w14:paraId="4411CB73" w14:textId="77777777" w:rsidR="00552AAF" w:rsidRDefault="00552AAF" w:rsidP="00703F69">
            <w:pPr>
              <w:pStyle w:val="Comment"/>
            </w:pPr>
            <w:r>
              <w:t>Varehuset skal håndtere produkter inn og ut av et lager</w:t>
            </w:r>
          </w:p>
        </w:tc>
      </w:tr>
      <w:tr w:rsidR="00552AAF" w14:paraId="212265EC" w14:textId="77777777" w:rsidTr="00552AAF">
        <w:trPr>
          <w:cantSplit/>
        </w:trPr>
        <w:tc>
          <w:tcPr>
            <w:tcW w:w="1980" w:type="dxa"/>
          </w:tcPr>
          <w:p w14:paraId="74F38F7C" w14:textId="77777777" w:rsidR="00552AAF" w:rsidRDefault="00552AAF" w:rsidP="00703F69">
            <w:pPr>
              <w:pStyle w:val="Comment"/>
            </w:pPr>
            <w:r>
              <w:t>Lager</w:t>
            </w:r>
          </w:p>
        </w:tc>
        <w:tc>
          <w:tcPr>
            <w:tcW w:w="2126" w:type="dxa"/>
          </w:tcPr>
          <w:p w14:paraId="3ED46D93" w14:textId="77777777" w:rsidR="00552AAF" w:rsidRDefault="00552AAF" w:rsidP="00703F69">
            <w:pPr>
              <w:pStyle w:val="Comment"/>
            </w:pPr>
            <w:r>
              <w:t>Storage</w:t>
            </w:r>
          </w:p>
        </w:tc>
        <w:tc>
          <w:tcPr>
            <w:tcW w:w="4954" w:type="dxa"/>
          </w:tcPr>
          <w:p w14:paraId="767C7F09" w14:textId="77777777" w:rsidR="00552AAF" w:rsidRDefault="00552AAF" w:rsidP="00703F69">
            <w:pPr>
              <w:pStyle w:val="Comment"/>
            </w:pPr>
            <w:r>
              <w:t>....</w:t>
            </w:r>
          </w:p>
        </w:tc>
      </w:tr>
      <w:tr w:rsidR="00552AAF" w14:paraId="6CAC02D2" w14:textId="77777777" w:rsidTr="00552AAF">
        <w:trPr>
          <w:cantSplit/>
        </w:trPr>
        <w:tc>
          <w:tcPr>
            <w:tcW w:w="1980" w:type="dxa"/>
          </w:tcPr>
          <w:p w14:paraId="3FACC6B5" w14:textId="77777777" w:rsidR="00552AAF" w:rsidRDefault="00552AAF" w:rsidP="00703F69">
            <w:pPr>
              <w:pStyle w:val="Comment"/>
            </w:pPr>
          </w:p>
        </w:tc>
        <w:tc>
          <w:tcPr>
            <w:tcW w:w="2126" w:type="dxa"/>
          </w:tcPr>
          <w:p w14:paraId="624FDB87" w14:textId="77777777" w:rsidR="00552AAF" w:rsidRDefault="00552AAF" w:rsidP="00703F69">
            <w:pPr>
              <w:pStyle w:val="Comment"/>
            </w:pPr>
          </w:p>
        </w:tc>
        <w:tc>
          <w:tcPr>
            <w:tcW w:w="4954" w:type="dxa"/>
          </w:tcPr>
          <w:p w14:paraId="2CA5B8B7" w14:textId="77777777" w:rsidR="00552AAF" w:rsidRDefault="00552AAF" w:rsidP="00703F69">
            <w:pPr>
              <w:pStyle w:val="Comment"/>
            </w:pPr>
          </w:p>
        </w:tc>
      </w:tr>
      <w:tr w:rsidR="00552AAF" w14:paraId="29FDB71D" w14:textId="77777777" w:rsidTr="00552AAF">
        <w:trPr>
          <w:cantSplit/>
        </w:trPr>
        <w:tc>
          <w:tcPr>
            <w:tcW w:w="1980" w:type="dxa"/>
          </w:tcPr>
          <w:p w14:paraId="1DF510ED" w14:textId="77777777" w:rsidR="00552AAF" w:rsidRDefault="00552AAF" w:rsidP="00703F69">
            <w:pPr>
              <w:pStyle w:val="Comment"/>
            </w:pPr>
          </w:p>
        </w:tc>
        <w:tc>
          <w:tcPr>
            <w:tcW w:w="2126" w:type="dxa"/>
          </w:tcPr>
          <w:p w14:paraId="5D971775" w14:textId="77777777" w:rsidR="00552AAF" w:rsidRDefault="00552AAF" w:rsidP="00703F69">
            <w:pPr>
              <w:pStyle w:val="Comment"/>
            </w:pPr>
          </w:p>
        </w:tc>
        <w:tc>
          <w:tcPr>
            <w:tcW w:w="4954" w:type="dxa"/>
          </w:tcPr>
          <w:p w14:paraId="086BC8A9" w14:textId="77777777" w:rsidR="00552AAF" w:rsidRDefault="00552AAF" w:rsidP="00703F69">
            <w:pPr>
              <w:pStyle w:val="Comment"/>
            </w:pPr>
          </w:p>
        </w:tc>
      </w:tr>
    </w:tbl>
    <w:p w14:paraId="0566A476" w14:textId="77777777" w:rsidR="00552AAF" w:rsidRPr="00552AAF" w:rsidRDefault="00552AAF" w:rsidP="00703F69">
      <w:pPr>
        <w:pStyle w:val="Comment"/>
      </w:pPr>
    </w:p>
    <w:p w14:paraId="4DBFFCF0" w14:textId="77777777" w:rsidR="00D10861" w:rsidRDefault="00D10861" w:rsidP="00D10861">
      <w:pPr>
        <w:pStyle w:val="Heading2"/>
      </w:pPr>
      <w:bookmarkStart w:id="17" w:name="_Toc116650253"/>
      <w:r>
        <w:t xml:space="preserve">Rapportens </w:t>
      </w:r>
      <w:bookmarkEnd w:id="17"/>
      <w:r w:rsidR="00933D51">
        <w:t>oppbygning</w:t>
      </w:r>
    </w:p>
    <w:p w14:paraId="59575442" w14:textId="77777777" w:rsidR="00D10861" w:rsidRDefault="00552AAF" w:rsidP="00552AAF">
      <w:pPr>
        <w:pStyle w:val="Comment"/>
      </w:pPr>
      <w:r>
        <w:t>[I vitenskapelige rapporter er det svært vanlig å gi et sammendrag her om hvordan rapporten er bygget opp. Typisk "</w:t>
      </w:r>
      <w:r w:rsidR="00A258DB">
        <w:t>]</w:t>
      </w:r>
    </w:p>
    <w:p w14:paraId="0648565A" w14:textId="77777777" w:rsidR="00D10861" w:rsidRPr="00D10861" w:rsidRDefault="00D10861" w:rsidP="00D10861">
      <w:pPr>
        <w:pStyle w:val="BodyText"/>
      </w:pPr>
    </w:p>
    <w:p w14:paraId="20255D2A" w14:textId="77777777" w:rsidR="00FA69EA" w:rsidRDefault="00FA69EA" w:rsidP="00FA69EA">
      <w:pPr>
        <w:pStyle w:val="Heading1"/>
      </w:pPr>
      <w:bookmarkStart w:id="18" w:name="_Toc116650254"/>
      <w:r>
        <w:t>BAKGRUNN - TEORETISK GRUNNLAG</w:t>
      </w:r>
      <w:bookmarkEnd w:id="18"/>
    </w:p>
    <w:p w14:paraId="5473DD03" w14:textId="77777777" w:rsidR="00FA69EA" w:rsidRDefault="00381F01" w:rsidP="00381F01">
      <w:pPr>
        <w:pStyle w:val="Comment"/>
      </w:pPr>
      <w:r>
        <w:t>[</w:t>
      </w:r>
      <w:r w:rsidR="00FA69EA">
        <w:t>Oppgaver og problemstillinger står i en sammenheng. Denne delen skal vise at en har oversikt over denne sammenhengen, at en er eller har gjort seg kjent med tidligere resultater og andres forslag til eller forsøk på løsninger. Det er altså tale om å gi et faglig underlag for ens eget arbeid, evt. en beskrivelse av teoretiske forutsetninger, med referanse til litteratur og andre kilder en støtter seg til.</w:t>
      </w:r>
    </w:p>
    <w:p w14:paraId="7BF2A43D" w14:textId="77777777" w:rsidR="00FA69EA" w:rsidRDefault="00FA69EA" w:rsidP="00381F01">
      <w:pPr>
        <w:pStyle w:val="Comment"/>
      </w:pPr>
      <w:r w:rsidRPr="00381F01">
        <w:rPr>
          <w:b/>
        </w:rPr>
        <w:t>Kommentar:</w:t>
      </w:r>
      <w:r>
        <w:t xml:space="preserve"> </w:t>
      </w:r>
      <w:r w:rsidR="00355D69">
        <w:t>Presenter</w:t>
      </w:r>
      <w:r>
        <w:t xml:space="preserve"> den teori</w:t>
      </w:r>
      <w:r w:rsidR="00355D69">
        <w:t>en</w:t>
      </w:r>
      <w:r>
        <w:t xml:space="preserve"> som er relevant for de vurderinger som skal gi en </w:t>
      </w:r>
      <w:r w:rsidR="00355D69">
        <w:t xml:space="preserve">god </w:t>
      </w:r>
      <w:r>
        <w:t xml:space="preserve">løsning på problemstillingen, </w:t>
      </w:r>
      <w:r w:rsidR="00355D69">
        <w:t>som for eksempel t</w:t>
      </w:r>
      <w:r>
        <w:t xml:space="preserve">eori rundt hvilke metoder som benyttes for å analysere kravspesifikasjon og identifisere gode kandidater til klasser og objekter. Det viktige her er å få fram det teoretiske grunnlaget </w:t>
      </w:r>
      <w:r w:rsidR="00392EB8">
        <w:t>du/</w:t>
      </w:r>
      <w:r>
        <w:t xml:space="preserve">dere senere skal bruke til å vurdere og argumentere for </w:t>
      </w:r>
      <w:r w:rsidR="00552AAF">
        <w:t>at din</w:t>
      </w:r>
      <w:r>
        <w:t xml:space="preserve"> foreslått</w:t>
      </w:r>
      <w:r w:rsidR="00552AAF">
        <w:t>e</w:t>
      </w:r>
      <w:r>
        <w:t xml:space="preserve"> løsning</w:t>
      </w:r>
      <w:r w:rsidR="00552AAF">
        <w:t xml:space="preserve"> er utviklet etter gode designprinsipper og kvalitetskriterier</w:t>
      </w:r>
      <w:r>
        <w:t xml:space="preserve">. </w:t>
      </w:r>
    </w:p>
    <w:p w14:paraId="2693A46F" w14:textId="77777777" w:rsidR="00381F01" w:rsidRDefault="00FA69EA" w:rsidP="00381F01">
      <w:pPr>
        <w:pStyle w:val="Comment"/>
      </w:pPr>
      <w:r>
        <w:t xml:space="preserve">Alle vurderinger </w:t>
      </w:r>
      <w:r w:rsidR="00392EB8">
        <w:t>du/</w:t>
      </w:r>
      <w:r>
        <w:t xml:space="preserve">dere gjør senere i besvarelsen skal ha referanse til dette kapittelet. Det er særdeles viktig å ha tydelige referanser til de kildene </w:t>
      </w:r>
      <w:r w:rsidR="00392EB8">
        <w:t>du/</w:t>
      </w:r>
      <w:r>
        <w:t xml:space="preserve">dere bruker når </w:t>
      </w:r>
      <w:r w:rsidR="00392EB8">
        <w:t>du/</w:t>
      </w:r>
      <w:r>
        <w:t xml:space="preserve">dere skriver dette kapittelet. All teori </w:t>
      </w:r>
      <w:r w:rsidR="00392EB8">
        <w:t>du/</w:t>
      </w:r>
      <w:r>
        <w:t xml:space="preserve">dere beskriver her skal altså ha en referanse, og denne skal skrives inn i teksten. </w:t>
      </w:r>
    </w:p>
    <w:p w14:paraId="0917FBF0" w14:textId="77777777" w:rsidR="00FA69EA" w:rsidRPr="00381F01" w:rsidRDefault="00FA69EA" w:rsidP="00381F01">
      <w:pPr>
        <w:pStyle w:val="Comment"/>
        <w:rPr>
          <w:b/>
        </w:rPr>
      </w:pPr>
      <w:r w:rsidRPr="00381F01">
        <w:rPr>
          <w:b/>
        </w:rPr>
        <w:t>Eksempel:</w:t>
      </w:r>
    </w:p>
    <w:p w14:paraId="7828CFD8" w14:textId="77777777" w:rsidR="00381F01" w:rsidRDefault="00FA69EA" w:rsidP="00381F01">
      <w:pPr>
        <w:pStyle w:val="Comment"/>
      </w:pPr>
      <w:r>
        <w:t>”…</w:t>
      </w:r>
      <w:r w:rsidR="00381F01">
        <w:t>et viktig moment ved analysen av problemstillingen er å identifisere kandidater til objekter som senere danner grunnlag for klassene. En mye benyttet metode i følge læreboka [1]…..etc.”</w:t>
      </w:r>
    </w:p>
    <w:p w14:paraId="50BA915F" w14:textId="77777777" w:rsidR="00FA69EA" w:rsidRDefault="00FA69EA" w:rsidP="00381F01">
      <w:pPr>
        <w:pStyle w:val="Comment"/>
      </w:pPr>
      <w:r>
        <w:t>Tilsvarende skal det under referanser være et tall som ramser opp forfatter, årstall, tittel på bok eller artikkel osv. (se punktet om referanser).</w:t>
      </w:r>
      <w:r w:rsidR="00381F01">
        <w:t xml:space="preserve"> Forelesninger kan også refereres til, da med tittel på fag og navn på foreleser.]</w:t>
      </w:r>
    </w:p>
    <w:p w14:paraId="2067C5C0" w14:textId="77777777" w:rsidR="00355D69" w:rsidRDefault="00355D69" w:rsidP="00381F01">
      <w:pPr>
        <w:pStyle w:val="Comment"/>
      </w:pPr>
      <w:r>
        <w:t>Typiske teorier i programmering:</w:t>
      </w:r>
    </w:p>
    <w:p w14:paraId="481A213B" w14:textId="77777777" w:rsidR="00355D69" w:rsidRDefault="00355D69" w:rsidP="00355D69">
      <w:pPr>
        <w:pStyle w:val="Comment"/>
        <w:numPr>
          <w:ilvl w:val="0"/>
          <w:numId w:val="13"/>
        </w:numPr>
      </w:pPr>
      <w:r>
        <w:t xml:space="preserve">Hver klasse, </w:t>
      </w:r>
      <w:r>
        <w:rPr>
          <w:b/>
        </w:rPr>
        <w:t>et</w:t>
      </w:r>
      <w:r>
        <w:t xml:space="preserve"> ansvar/en rolle</w:t>
      </w:r>
    </w:p>
    <w:p w14:paraId="2D799D0A" w14:textId="77777777" w:rsidR="00355D69" w:rsidRDefault="00355D69" w:rsidP="00355D69">
      <w:pPr>
        <w:pStyle w:val="Comment"/>
        <w:numPr>
          <w:ilvl w:val="0"/>
          <w:numId w:val="13"/>
        </w:numPr>
      </w:pPr>
      <w:r>
        <w:t xml:space="preserve">Hver metode kun </w:t>
      </w:r>
      <w:r>
        <w:rPr>
          <w:b/>
        </w:rPr>
        <w:t>en</w:t>
      </w:r>
      <w:r>
        <w:t xml:space="preserve"> oppgave</w:t>
      </w:r>
    </w:p>
    <w:p w14:paraId="2D8A62D9" w14:textId="77777777" w:rsidR="00355D69" w:rsidRDefault="00355D69" w:rsidP="00355D69">
      <w:pPr>
        <w:pStyle w:val="Comment"/>
        <w:numPr>
          <w:ilvl w:val="0"/>
          <w:numId w:val="13"/>
        </w:numPr>
      </w:pPr>
      <w:r>
        <w:t xml:space="preserve">Felt i klasser </w:t>
      </w:r>
      <w:r>
        <w:rPr>
          <w:b/>
        </w:rPr>
        <w:t>skal</w:t>
      </w:r>
      <w:r>
        <w:t xml:space="preserve"> være private</w:t>
      </w:r>
    </w:p>
    <w:p w14:paraId="30FEECFC" w14:textId="77777777" w:rsidR="00355D69" w:rsidRDefault="00355D69" w:rsidP="00355D69">
      <w:pPr>
        <w:pStyle w:val="Comment"/>
        <w:numPr>
          <w:ilvl w:val="0"/>
          <w:numId w:val="13"/>
        </w:numPr>
      </w:pPr>
      <w:proofErr w:type="spellStart"/>
      <w:r>
        <w:t>Modularisering</w:t>
      </w:r>
      <w:proofErr w:type="spellEnd"/>
      <w:r>
        <w:t xml:space="preserve"> og abstrahering</w:t>
      </w:r>
    </w:p>
    <w:p w14:paraId="3ED64455" w14:textId="77777777" w:rsidR="00355D69" w:rsidRDefault="00355D69" w:rsidP="00355D69">
      <w:pPr>
        <w:pStyle w:val="Comment"/>
        <w:numPr>
          <w:ilvl w:val="0"/>
          <w:numId w:val="13"/>
        </w:numPr>
      </w:pPr>
      <w:r>
        <w:t>Osv.</w:t>
      </w:r>
    </w:p>
    <w:p w14:paraId="3D0840FA" w14:textId="77777777" w:rsidR="00FA69EA" w:rsidRDefault="00FA69EA" w:rsidP="00FA69EA">
      <w:pPr>
        <w:pStyle w:val="Heading1"/>
      </w:pPr>
      <w:bookmarkStart w:id="19" w:name="_Toc116650255"/>
      <w:r>
        <w:lastRenderedPageBreak/>
        <w:t xml:space="preserve">METODE </w:t>
      </w:r>
      <w:r w:rsidR="000551FF">
        <w:t>–</w:t>
      </w:r>
      <w:r>
        <w:t xml:space="preserve"> </w:t>
      </w:r>
      <w:r w:rsidR="00381F01">
        <w:t>DESIGN</w:t>
      </w:r>
      <w:bookmarkEnd w:id="19"/>
    </w:p>
    <w:p w14:paraId="00B19755" w14:textId="77777777" w:rsidR="00FA69EA" w:rsidRDefault="000551FF" w:rsidP="000551FF">
      <w:pPr>
        <w:pStyle w:val="Comment"/>
      </w:pPr>
      <w:r>
        <w:t>[</w:t>
      </w:r>
      <w:r w:rsidRPr="000551FF">
        <w:t xml:space="preserve">Denne delen skal redegjøre for hvordan man planla å gå fram / har gått fram for å løse oppgaven og sannsynliggjøre framgangsmåten. Framgangsmåten kan være en utviklingsoppgave, for eksempel utvikling av et </w:t>
      </w:r>
      <w:r>
        <w:t xml:space="preserve">datasystem, </w:t>
      </w:r>
      <w:r w:rsidRPr="000551FF">
        <w:t>databasesystem, en grafikkrutine, et kontrollprogram osv. Ta da også med valg av utviklingsmetode, framdriftsplan, organisering og rapportering, hvordan arbeidet utprøves, kontrolleres og korrigeres, om systemdokumentasjon og brukerveiledning, om overlevering til oppdragsgiver og avtalte kriterier for fullført oppgave osv.</w:t>
      </w:r>
      <w:r>
        <w:t>]</w:t>
      </w:r>
    </w:p>
    <w:p w14:paraId="3807498F" w14:textId="77777777" w:rsidR="00B7081D" w:rsidRDefault="00B7081D" w:rsidP="000551FF">
      <w:pPr>
        <w:pStyle w:val="Comment"/>
      </w:pPr>
      <w:r>
        <w:t xml:space="preserve">[Beskriv også hvilke verktøy </w:t>
      </w:r>
      <w:r w:rsidR="00392EB8">
        <w:t>du/</w:t>
      </w:r>
      <w:r>
        <w:t>dere har benyttet for å løse oppgaven, hvilket utviklingsmiljø</w:t>
      </w:r>
      <w:r w:rsidR="00392EB8">
        <w:t xml:space="preserve"> du/dere </w:t>
      </w:r>
      <w:r>
        <w:t>har jobbet i (</w:t>
      </w:r>
      <w:proofErr w:type="spellStart"/>
      <w:r>
        <w:t>BlueJ</w:t>
      </w:r>
      <w:proofErr w:type="spellEnd"/>
      <w:r>
        <w:t xml:space="preserve">, </w:t>
      </w:r>
      <w:proofErr w:type="spellStart"/>
      <w:r>
        <w:t>Netbeans</w:t>
      </w:r>
      <w:proofErr w:type="spellEnd"/>
      <w:r>
        <w:t xml:space="preserve">, </w:t>
      </w:r>
      <w:proofErr w:type="spellStart"/>
      <w:r>
        <w:t>Eclipse</w:t>
      </w:r>
      <w:proofErr w:type="spellEnd"/>
      <w:r>
        <w:t xml:space="preserve">, </w:t>
      </w:r>
      <w:proofErr w:type="spellStart"/>
      <w:r>
        <w:t>IntelliJ</w:t>
      </w:r>
      <w:proofErr w:type="spellEnd"/>
      <w:r>
        <w:t>,</w:t>
      </w:r>
      <w:r w:rsidR="000B4F9E">
        <w:t xml:space="preserve"> </w:t>
      </w:r>
      <w:proofErr w:type="spellStart"/>
      <w:r w:rsidR="000B4F9E">
        <w:t>CheckStyle</w:t>
      </w:r>
      <w:proofErr w:type="spellEnd"/>
      <w:r w:rsidR="000B4F9E">
        <w:t xml:space="preserve">, </w:t>
      </w:r>
      <w:proofErr w:type="spellStart"/>
      <w:r w:rsidR="000B4F9E">
        <w:t>SonarLint</w:t>
      </w:r>
      <w:proofErr w:type="spellEnd"/>
      <w:r>
        <w:t xml:space="preserve"> </w:t>
      </w:r>
      <w:proofErr w:type="spellStart"/>
      <w:r>
        <w:t>Bitbucket</w:t>
      </w:r>
      <w:proofErr w:type="spellEnd"/>
      <w:r>
        <w:t xml:space="preserve">, </w:t>
      </w:r>
      <w:proofErr w:type="spellStart"/>
      <w:r>
        <w:t>Git</w:t>
      </w:r>
      <w:proofErr w:type="spellEnd"/>
      <w:r>
        <w:t xml:space="preserve">, Wiki, </w:t>
      </w:r>
      <w:proofErr w:type="spellStart"/>
      <w:r>
        <w:t>Issue-tracking</w:t>
      </w:r>
      <w:proofErr w:type="spellEnd"/>
      <w:r>
        <w:t xml:space="preserve"> som JIRA </w:t>
      </w:r>
      <w:proofErr w:type="spellStart"/>
      <w:r>
        <w:t>el.l</w:t>
      </w:r>
      <w:proofErr w:type="spellEnd"/>
      <w:r>
        <w:t>. osv.]</w:t>
      </w:r>
    </w:p>
    <w:p w14:paraId="0A9DB6D7" w14:textId="77777777" w:rsidR="000551FF" w:rsidRDefault="000551FF" w:rsidP="000551FF">
      <w:pPr>
        <w:pStyle w:val="Heading1"/>
      </w:pPr>
      <w:bookmarkStart w:id="20" w:name="_Toc116650256"/>
      <w:r>
        <w:t>RESULTATER</w:t>
      </w:r>
      <w:bookmarkEnd w:id="20"/>
    </w:p>
    <w:p w14:paraId="5F7C0469" w14:textId="77777777" w:rsidR="000551FF" w:rsidRDefault="000551FF" w:rsidP="000551FF">
      <w:pPr>
        <w:pStyle w:val="Comment"/>
      </w:pPr>
      <w:r>
        <w:t>[Dette er rapportens største del. Ved oppgave som omfatter teorigjennomgang, analyse eller teknisk/vitenskapelig undersøkelse: resultater av undersøkelsen - uten vurdering (disse kommer under drøfting). Ved oppgave som omfatter utviklingsoppgave: beskrivelse av løsning, bruksmåte, installasjon, drift og sikkerhet.</w:t>
      </w:r>
    </w:p>
    <w:p w14:paraId="33C213BA" w14:textId="77777777" w:rsidR="00381F01" w:rsidRDefault="00355D69" w:rsidP="000551FF">
      <w:pPr>
        <w:pStyle w:val="Comment"/>
      </w:pPr>
      <w:r>
        <w:t xml:space="preserve">Eventuelle </w:t>
      </w:r>
      <w:r w:rsidR="00381F01">
        <w:t xml:space="preserve">UML-diagrammer som </w:t>
      </w:r>
      <w:r w:rsidR="009778BA">
        <w:t>klassediagrammer</w:t>
      </w:r>
      <w:r w:rsidR="00381F01">
        <w:t xml:space="preserve">, sekvensdiagrammer </w:t>
      </w:r>
      <w:proofErr w:type="spellStart"/>
      <w:r w:rsidR="00381F01">
        <w:t>o</w:t>
      </w:r>
      <w:r w:rsidR="009778BA">
        <w:t>sv</w:t>
      </w:r>
      <w:proofErr w:type="spellEnd"/>
      <w:r w:rsidR="00381F01">
        <w:t xml:space="preserve"> med tilhørende forklaringer/begrunnelser for valg </w:t>
      </w:r>
      <w:r>
        <w:t>kan</w:t>
      </w:r>
      <w:r w:rsidR="00381F01">
        <w:t xml:space="preserve"> inngå her.</w:t>
      </w:r>
    </w:p>
    <w:p w14:paraId="377B8968" w14:textId="77777777" w:rsidR="009778BA" w:rsidRDefault="00381F01" w:rsidP="00381F01">
      <w:pPr>
        <w:pStyle w:val="Comment"/>
      </w:pPr>
      <w:r>
        <w:t>Det er også her vik</w:t>
      </w:r>
      <w:r w:rsidR="00B7081D">
        <w:t>t</w:t>
      </w:r>
      <w:r>
        <w:t>ig å få frem ulike løsninger man har vurdert i prosessen for å komme frem til endelig valgt løsning. Begrunnelse skal gis for hvorfor den ene løsningene ble valgt fremfor den andre.</w:t>
      </w:r>
    </w:p>
    <w:p w14:paraId="19533586" w14:textId="77777777" w:rsidR="00381F01" w:rsidRDefault="009778BA" w:rsidP="00381F01">
      <w:pPr>
        <w:pStyle w:val="Comment"/>
      </w:pPr>
      <w:r>
        <w:t>Beskriv også det endelige resultatet; hva ble til slutt produsert/utviklet i prosjektet? En kort brukerveiledning kan også være på sin plass. Er løsningen stor, kan brukerveiledningen legges ved som et vedlegg og henvises til fra dette kapittelet.</w:t>
      </w:r>
      <w:r w:rsidR="00381F01">
        <w:t>]</w:t>
      </w:r>
    </w:p>
    <w:p w14:paraId="283907E2" w14:textId="77777777" w:rsidR="005C3B91" w:rsidRDefault="005C3B91" w:rsidP="005C3B91">
      <w:pPr>
        <w:pStyle w:val="Comment"/>
      </w:pPr>
      <w:r>
        <w:t>Hva ble endret i forhold til opprinnelige design contra det siste designet som ble innlevert (</w:t>
      </w:r>
      <w:proofErr w:type="spellStart"/>
      <w:r w:rsidRPr="00933D51">
        <w:rPr>
          <w:b/>
          <w:bCs/>
        </w:rPr>
        <w:t>refaktorering</w:t>
      </w:r>
      <w:proofErr w:type="spellEnd"/>
      <w:r>
        <w:t xml:space="preserve">)? Her kan dere benytte klassediagram, sekvensdiagram, </w:t>
      </w:r>
      <w:proofErr w:type="spellStart"/>
      <w:r>
        <w:t>osv</w:t>
      </w:r>
      <w:proofErr w:type="spellEnd"/>
      <w:r>
        <w:t xml:space="preserve"> for å illustrere endringer underveis.</w:t>
      </w:r>
    </w:p>
    <w:p w14:paraId="2EF03767" w14:textId="77777777" w:rsidR="005C3B91" w:rsidRDefault="005C3B91" w:rsidP="005C3B91">
      <w:pPr>
        <w:pStyle w:val="Comment"/>
      </w:pPr>
      <w:r>
        <w:t xml:space="preserve">Hva som ble gjort for å </w:t>
      </w:r>
      <w:r w:rsidR="00933D51">
        <w:t>opp</w:t>
      </w:r>
      <w:r>
        <w:t xml:space="preserve">nå </w:t>
      </w:r>
    </w:p>
    <w:p w14:paraId="508A3D23" w14:textId="77777777" w:rsidR="005C3B91" w:rsidRPr="00D71B07" w:rsidRDefault="005C3B91" w:rsidP="005C3B91">
      <w:pPr>
        <w:pStyle w:val="Comment"/>
        <w:numPr>
          <w:ilvl w:val="0"/>
          <w:numId w:val="14"/>
        </w:numPr>
        <w:rPr>
          <w:lang w:val="nn-NO"/>
        </w:rPr>
      </w:pPr>
      <w:r w:rsidRPr="00D71B07">
        <w:rPr>
          <w:lang w:val="nn-NO"/>
        </w:rPr>
        <w:t xml:space="preserve">robust programvare (bruk av testing, </w:t>
      </w:r>
      <w:proofErr w:type="spellStart"/>
      <w:r w:rsidRPr="00D71B07">
        <w:rPr>
          <w:lang w:val="nn-NO"/>
        </w:rPr>
        <w:t>debugging</w:t>
      </w:r>
      <w:proofErr w:type="spellEnd"/>
      <w:r w:rsidRPr="00D71B07">
        <w:rPr>
          <w:lang w:val="nn-NO"/>
        </w:rPr>
        <w:t xml:space="preserve"> </w:t>
      </w:r>
      <w:proofErr w:type="spellStart"/>
      <w:r w:rsidRPr="00D71B07">
        <w:rPr>
          <w:lang w:val="nn-NO"/>
        </w:rPr>
        <w:t>osv</w:t>
      </w:r>
      <w:proofErr w:type="spellEnd"/>
      <w:r w:rsidR="00A258DB" w:rsidRPr="00D71B07">
        <w:rPr>
          <w:lang w:val="nn-NO"/>
        </w:rPr>
        <w:t xml:space="preserve">, </w:t>
      </w:r>
      <w:proofErr w:type="spellStart"/>
      <w:r w:rsidR="00A258DB" w:rsidRPr="00D71B07">
        <w:rPr>
          <w:lang w:val="nn-NO"/>
        </w:rPr>
        <w:t>SonarLint</w:t>
      </w:r>
      <w:proofErr w:type="spellEnd"/>
      <w:r w:rsidRPr="00D71B07">
        <w:rPr>
          <w:lang w:val="nn-NO"/>
        </w:rPr>
        <w:t>)</w:t>
      </w:r>
    </w:p>
    <w:p w14:paraId="625855EF" w14:textId="77777777" w:rsidR="00A258DB" w:rsidRDefault="00A258DB" w:rsidP="005C3B91">
      <w:pPr>
        <w:pStyle w:val="Comment"/>
        <w:numPr>
          <w:ilvl w:val="0"/>
          <w:numId w:val="14"/>
        </w:numPr>
      </w:pPr>
      <w:r>
        <w:t>godt dokumentert kode (</w:t>
      </w:r>
      <w:proofErr w:type="spellStart"/>
      <w:r>
        <w:t>CheckStyle</w:t>
      </w:r>
      <w:proofErr w:type="spellEnd"/>
      <w:r>
        <w:t>)</w:t>
      </w:r>
    </w:p>
    <w:p w14:paraId="71E59314" w14:textId="77777777" w:rsidR="005C3B91" w:rsidRDefault="00933D51" w:rsidP="005C3B91">
      <w:pPr>
        <w:pStyle w:val="Comment"/>
        <w:numPr>
          <w:ilvl w:val="0"/>
          <w:numId w:val="14"/>
        </w:numPr>
      </w:pPr>
      <w:r>
        <w:t>«</w:t>
      </w:r>
      <w:r w:rsidR="005C3B91">
        <w:t>idiot-sikker</w:t>
      </w:r>
      <w:r>
        <w:t>»</w:t>
      </w:r>
      <w:r w:rsidR="005C3B91">
        <w:t xml:space="preserve"> programvare (</w:t>
      </w:r>
      <w:proofErr w:type="spellStart"/>
      <w:r w:rsidR="005C3B91">
        <w:t>fail</w:t>
      </w:r>
      <w:proofErr w:type="spellEnd"/>
      <w:r w:rsidR="005C3B91">
        <w:t>-safe)</w:t>
      </w:r>
    </w:p>
    <w:p w14:paraId="0F485DA1" w14:textId="77777777" w:rsidR="005C3B91" w:rsidRDefault="005C3B91" w:rsidP="005C3B91">
      <w:pPr>
        <w:pStyle w:val="Comment"/>
        <w:numPr>
          <w:ilvl w:val="0"/>
          <w:numId w:val="14"/>
        </w:numPr>
      </w:pPr>
      <w:r>
        <w:t xml:space="preserve">bruker-vennlig design og </w:t>
      </w:r>
      <w:proofErr w:type="spellStart"/>
      <w:r>
        <w:t>graceful</w:t>
      </w:r>
      <w:proofErr w:type="spellEnd"/>
      <w:r>
        <w:t xml:space="preserve"> </w:t>
      </w:r>
      <w:proofErr w:type="spellStart"/>
      <w:r>
        <w:t>termination</w:t>
      </w:r>
      <w:proofErr w:type="spellEnd"/>
      <w:r>
        <w:t xml:space="preserve"> for å ikke krasje program tilfeldig</w:t>
      </w:r>
    </w:p>
    <w:p w14:paraId="663CAA99" w14:textId="77777777" w:rsidR="00FA69EA" w:rsidRDefault="00FA69EA" w:rsidP="000551FF">
      <w:pPr>
        <w:pStyle w:val="Comment"/>
      </w:pPr>
      <w:r w:rsidRPr="000551FF">
        <w:rPr>
          <w:b/>
        </w:rPr>
        <w:t>Kommentar</w:t>
      </w:r>
      <w:r>
        <w:t>: Det er her</w:t>
      </w:r>
      <w:r w:rsidR="00392EB8">
        <w:t xml:space="preserve"> du/dere </w:t>
      </w:r>
      <w:r>
        <w:t>skal bearbeide arbeidet ut fra de teorier og metoder som er nevnt i de to foregående kapitlene, og som kan gi et forslag til løsning på den problemstillingen som er definert i innledningen. Merk at det da er nødvendig å gjøre en del henvisninger tilbake til disse to kapitlene for at den som leser rapporten skal kunne følge bakgrunnen for de vurderinger</w:t>
      </w:r>
      <w:r w:rsidR="00392EB8">
        <w:t xml:space="preserve"> du/dere </w:t>
      </w:r>
      <w:r>
        <w:t>nå gjør. Husk at</w:t>
      </w:r>
      <w:r w:rsidR="00392EB8">
        <w:t xml:space="preserve"> du/dere </w:t>
      </w:r>
      <w:r>
        <w:t>aldri må gjøre vurderinger og analyser uten at dette er dokumentert i teori kapittelet. Ubegrunnet synsing er fullstendig verdiløst. I en oppgave som denne der selve læreprosessen er vesentlig, bør</w:t>
      </w:r>
      <w:r w:rsidR="00392EB8">
        <w:t xml:space="preserve"> du/dere </w:t>
      </w:r>
      <w:r>
        <w:t>være flinke til å formulere de tanker og vurderinger som gjøres i selve argumenteringen, altså beskrive både prosess og løsning. Som en huskeregel kan</w:t>
      </w:r>
      <w:r w:rsidR="00392EB8">
        <w:t xml:space="preserve"> du/dere </w:t>
      </w:r>
      <w:r>
        <w:t>tenke at normalt har man en tendens til å ikke skrive ned nok rundt selve prosessen med argumentering.</w:t>
      </w:r>
      <w:r w:rsidR="00753D26">
        <w:t>]</w:t>
      </w:r>
    </w:p>
    <w:p w14:paraId="4069A9DE" w14:textId="77777777" w:rsidR="009778BA" w:rsidRDefault="00453BD5" w:rsidP="000551FF">
      <w:pPr>
        <w:pStyle w:val="Comment"/>
      </w:pPr>
      <w:r>
        <w:t>[</w:t>
      </w:r>
      <w:r w:rsidR="00355D69" w:rsidRPr="009778BA">
        <w:rPr>
          <w:b/>
          <w:bCs/>
        </w:rPr>
        <w:t xml:space="preserve">Konkret for </w:t>
      </w:r>
      <w:r w:rsidR="009778BA" w:rsidRPr="009778BA">
        <w:rPr>
          <w:b/>
          <w:bCs/>
        </w:rPr>
        <w:t>Programmeringsemner</w:t>
      </w:r>
      <w:r>
        <w:t xml:space="preserve">: </w:t>
      </w:r>
    </w:p>
    <w:p w14:paraId="30A66DE9" w14:textId="77777777" w:rsidR="00453BD5" w:rsidRDefault="00453BD5" w:rsidP="000551FF">
      <w:pPr>
        <w:pStyle w:val="Comment"/>
      </w:pPr>
      <w:r>
        <w:t>Her beskriver</w:t>
      </w:r>
      <w:r w:rsidR="00392EB8">
        <w:t xml:space="preserve"> du/dere </w:t>
      </w:r>
      <w:r>
        <w:t xml:space="preserve">hvilke </w:t>
      </w:r>
      <w:r w:rsidR="007E13C7">
        <w:t xml:space="preserve">kandidater til </w:t>
      </w:r>
      <w:r w:rsidR="009778BA">
        <w:t>klasser</w:t>
      </w:r>
      <w:r w:rsidR="00392EB8">
        <w:t xml:space="preserve"> du/dere </w:t>
      </w:r>
      <w:r w:rsidR="007E13C7">
        <w:t>har funnet med bakgrunn i kravspesifikasjonen</w:t>
      </w:r>
      <w:r w:rsidR="009778BA">
        <w:t xml:space="preserve"> og begreps-kapittelet</w:t>
      </w:r>
      <w:r w:rsidR="007E13C7">
        <w:t xml:space="preserve">. Beskriv også hvilke funksjonalitet som det er </w:t>
      </w:r>
      <w:r w:rsidR="007E13C7">
        <w:lastRenderedPageBreak/>
        <w:t>st</w:t>
      </w:r>
      <w:r w:rsidR="00B7081D">
        <w:t>i</w:t>
      </w:r>
      <w:r w:rsidR="007E13C7">
        <w:t>lt krav til i kravspesifikasjonen</w:t>
      </w:r>
      <w:r w:rsidR="00355D69">
        <w:t xml:space="preserve"> og hvordan denne er løst</w:t>
      </w:r>
      <w:r w:rsidR="007E13C7">
        <w:t>. For hver klasse</w:t>
      </w:r>
      <w:r w:rsidR="00392EB8">
        <w:t xml:space="preserve"> du/dere </w:t>
      </w:r>
      <w:r w:rsidR="007E13C7">
        <w:t>har identifisert, skriv kort hva som er klassens ansvar/rolle i systemet</w:t>
      </w:r>
      <w:r w:rsidR="009778BA">
        <w:t xml:space="preserve"> (gjerne i form av en tabell)</w:t>
      </w:r>
      <w:r w:rsidR="007E13C7">
        <w:t>.</w:t>
      </w:r>
      <w:r w:rsidR="00626AB5">
        <w:t>]</w:t>
      </w:r>
    </w:p>
    <w:p w14:paraId="7BD34953" w14:textId="77777777" w:rsidR="000551FF" w:rsidRDefault="00FA69EA" w:rsidP="000551FF">
      <w:pPr>
        <w:pStyle w:val="Heading1"/>
      </w:pPr>
      <w:bookmarkStart w:id="21" w:name="_Toc116650257"/>
      <w:r>
        <w:t>DRØFTING</w:t>
      </w:r>
      <w:bookmarkEnd w:id="21"/>
    </w:p>
    <w:p w14:paraId="73B0F281" w14:textId="77777777" w:rsidR="00FA69EA" w:rsidRDefault="00753D26" w:rsidP="000551FF">
      <w:pPr>
        <w:pStyle w:val="Comment"/>
      </w:pPr>
      <w:r>
        <w:t>[</w:t>
      </w:r>
      <w:r w:rsidR="00FA69EA">
        <w:t>Vurdering av metode og oppnådde resultater. Begrensninger, endringer eller avvik i prosjekt i forhold til plan / opprinnelig problemstilling - mulige feilkilder. Resultatenes betydning.</w:t>
      </w:r>
    </w:p>
    <w:p w14:paraId="66543AB8" w14:textId="77777777" w:rsidR="00FA69EA" w:rsidRDefault="00FA69EA" w:rsidP="000551FF">
      <w:pPr>
        <w:pStyle w:val="Comment"/>
      </w:pPr>
      <w:r w:rsidRPr="000551FF">
        <w:rPr>
          <w:b/>
          <w:i w:val="0"/>
        </w:rPr>
        <w:t>Kommentar</w:t>
      </w:r>
      <w:r>
        <w:t>: Her kan man for eksempel gjøre seg tanker rundt kvaliteten av det arbeidet som er nedlagt. Er de kildene</w:t>
      </w:r>
      <w:r w:rsidR="00392EB8">
        <w:t xml:space="preserve"> du/dere </w:t>
      </w:r>
      <w:r>
        <w:t>bruker pålitelige, er det sprik mellom forskjellige kilder (og i så fall hvorfor), er det andre forhold som kan være med å gjøre noen av de vurderinger og valg</w:t>
      </w:r>
      <w:r w:rsidR="00392EB8">
        <w:t xml:space="preserve"> du/dere </w:t>
      </w:r>
      <w:r>
        <w:t>har gjort usikre?</w:t>
      </w:r>
      <w:r w:rsidR="00753D26">
        <w:t>]</w:t>
      </w:r>
    </w:p>
    <w:p w14:paraId="485D886C" w14:textId="77777777" w:rsidR="009778BA" w:rsidRDefault="00626AB5" w:rsidP="000551FF">
      <w:pPr>
        <w:pStyle w:val="Comment"/>
      </w:pPr>
      <w:r>
        <w:t>[</w:t>
      </w:r>
      <w:r w:rsidR="00355D69">
        <w:t xml:space="preserve">Konkret for </w:t>
      </w:r>
      <w:r w:rsidR="009778BA">
        <w:t>programmeringsemner</w:t>
      </w:r>
      <w:r>
        <w:t>: Her oppsummerer</w:t>
      </w:r>
      <w:r w:rsidR="00392EB8">
        <w:t xml:space="preserve"> du/dere </w:t>
      </w:r>
      <w:r>
        <w:t>oppgaven.</w:t>
      </w:r>
      <w:r w:rsidR="00B7081D">
        <w:t xml:space="preserve"> </w:t>
      </w:r>
      <w:r w:rsidR="007E13C7">
        <w:t xml:space="preserve">Hvor langt kom </w:t>
      </w:r>
      <w:r w:rsidR="009778BA">
        <w:t>du/</w:t>
      </w:r>
      <w:r w:rsidR="007E13C7">
        <w:t>dere</w:t>
      </w:r>
      <w:r w:rsidR="00355D69">
        <w:t xml:space="preserve"> (resultat)</w:t>
      </w:r>
      <w:r w:rsidR="007E13C7">
        <w:t xml:space="preserve">? Hva fikk </w:t>
      </w:r>
      <w:r w:rsidR="009778BA">
        <w:t>du/</w:t>
      </w:r>
      <w:r w:rsidR="007E13C7">
        <w:t xml:space="preserve">dere ikke gjort i forhold til </w:t>
      </w:r>
      <w:proofErr w:type="gramStart"/>
      <w:r w:rsidR="007E13C7">
        <w:t>oppgaveteksten ?</w:t>
      </w:r>
      <w:proofErr w:type="gramEnd"/>
      <w:r w:rsidR="007E13C7">
        <w:t xml:space="preserve"> Hva var de store utfordringene/problemene </w:t>
      </w:r>
      <w:r w:rsidR="009778BA">
        <w:t>du/</w:t>
      </w:r>
      <w:r w:rsidR="007E13C7">
        <w:t xml:space="preserve">dere møtte, </w:t>
      </w:r>
      <w:proofErr w:type="gramStart"/>
      <w:r w:rsidR="007E13C7">
        <w:t>etc.</w:t>
      </w:r>
      <w:r>
        <w:t>.</w:t>
      </w:r>
      <w:proofErr w:type="gramEnd"/>
      <w:r>
        <w:t xml:space="preserve"> </w:t>
      </w:r>
    </w:p>
    <w:p w14:paraId="4747806F" w14:textId="77777777" w:rsidR="00626AB5" w:rsidRDefault="00392EB8" w:rsidP="000551FF">
      <w:pPr>
        <w:pStyle w:val="Comment"/>
      </w:pPr>
      <w:r>
        <w:t>Spesielt viktig er det å d</w:t>
      </w:r>
      <w:r w:rsidR="009778BA">
        <w:t>røft</w:t>
      </w:r>
      <w:r>
        <w:t>e</w:t>
      </w:r>
      <w:r w:rsidR="009778BA">
        <w:t xml:space="preserve"> din egen løsning i forhold til det du har lært om gode prinsipper for programmering (</w:t>
      </w:r>
      <w:proofErr w:type="gramStart"/>
      <w:r w:rsidR="009778BA">
        <w:t>robust</w:t>
      </w:r>
      <w:proofErr w:type="gramEnd"/>
      <w:r w:rsidR="009778BA">
        <w:t xml:space="preserve"> kode, kodestil, designprinsipper </w:t>
      </w:r>
      <w:proofErr w:type="spellStart"/>
      <w:r w:rsidR="009778BA">
        <w:t>osv</w:t>
      </w:r>
      <w:proofErr w:type="spellEnd"/>
      <w:r w:rsidR="009778BA">
        <w:t>) som beskrevet i teori-kapittelet</w:t>
      </w:r>
      <w:r w:rsidR="00626AB5">
        <w:t>]</w:t>
      </w:r>
    </w:p>
    <w:p w14:paraId="1D16FD11" w14:textId="77777777" w:rsidR="00FA69EA" w:rsidRDefault="00FA69EA" w:rsidP="00FA69EA">
      <w:pPr>
        <w:pStyle w:val="Heading1"/>
      </w:pPr>
      <w:bookmarkStart w:id="22" w:name="_Toc116650258"/>
      <w:r>
        <w:t>KONKLUSJON - ERFARING</w:t>
      </w:r>
      <w:bookmarkEnd w:id="22"/>
    </w:p>
    <w:p w14:paraId="15F72761" w14:textId="77777777" w:rsidR="00FA69EA" w:rsidRDefault="00753D26" w:rsidP="00753D26">
      <w:pPr>
        <w:pStyle w:val="Comment"/>
      </w:pPr>
      <w:r>
        <w:t>[</w:t>
      </w:r>
      <w:r w:rsidR="00FA69EA">
        <w:t>Overbevisninger /erfaring som en er kommet fram til på grunnlag av det presenterte materialet.</w:t>
      </w:r>
    </w:p>
    <w:p w14:paraId="45AE828A" w14:textId="77777777" w:rsidR="005C3B91" w:rsidRDefault="005C3B91" w:rsidP="005C3B91">
      <w:pPr>
        <w:pStyle w:val="Comment"/>
        <w:numPr>
          <w:ilvl w:val="0"/>
          <w:numId w:val="15"/>
        </w:numPr>
      </w:pPr>
      <w:r>
        <w:t xml:space="preserve">Hva ville du ha gjort annerledes dersom du kunne begynn på nytt? </w:t>
      </w:r>
    </w:p>
    <w:p w14:paraId="52D2BADA" w14:textId="77777777" w:rsidR="005C3B91" w:rsidRDefault="005C3B91" w:rsidP="005C3B91">
      <w:pPr>
        <w:pStyle w:val="Comment"/>
        <w:numPr>
          <w:ilvl w:val="0"/>
          <w:numId w:val="15"/>
        </w:numPr>
      </w:pPr>
      <w:r>
        <w:t>Hva slags begrensninger kan en forvente når en bruker løsningen?</w:t>
      </w:r>
    </w:p>
    <w:p w14:paraId="79572B69" w14:textId="77777777" w:rsidR="005C3B91" w:rsidRDefault="005C3B91" w:rsidP="005C3B91">
      <w:pPr>
        <w:pStyle w:val="Comment"/>
        <w:numPr>
          <w:ilvl w:val="0"/>
          <w:numId w:val="15"/>
        </w:numPr>
      </w:pPr>
      <w:r>
        <w:t>Hva skal tas opp i fremtidige arbeid dersom du eller noen andre ville ha tatt utvikling videre?</w:t>
      </w:r>
    </w:p>
    <w:p w14:paraId="202962C4" w14:textId="77777777" w:rsidR="005C3B91" w:rsidRDefault="005C3B91" w:rsidP="00753D26">
      <w:pPr>
        <w:pStyle w:val="Comment"/>
      </w:pPr>
    </w:p>
    <w:p w14:paraId="6EBECA59" w14:textId="77777777" w:rsidR="00FA69EA" w:rsidRDefault="00FA69EA" w:rsidP="00753D26">
      <w:pPr>
        <w:pStyle w:val="Comment"/>
      </w:pPr>
      <w:r w:rsidRPr="00753D26">
        <w:rPr>
          <w:b/>
          <w:i w:val="0"/>
        </w:rPr>
        <w:t>Kommentar</w:t>
      </w:r>
      <w:r>
        <w:t>: Her skal</w:t>
      </w:r>
      <w:r w:rsidR="00392EB8">
        <w:t xml:space="preserve"> du/dere </w:t>
      </w:r>
      <w:r>
        <w:t>presentere de viktigste resultatene fra arbeidet sammen med de erfaringer</w:t>
      </w:r>
      <w:r w:rsidR="00392EB8">
        <w:t xml:space="preserve"> du/dere </w:t>
      </w:r>
      <w:r>
        <w:t>har opparbeidet i prosessen.</w:t>
      </w:r>
      <w:r w:rsidR="00753D26">
        <w:t>]</w:t>
      </w:r>
    </w:p>
    <w:p w14:paraId="2865ADAC" w14:textId="77777777" w:rsidR="00FA69EA" w:rsidRDefault="00FA69EA" w:rsidP="00FA69EA">
      <w:pPr>
        <w:pStyle w:val="Heading1"/>
      </w:pPr>
      <w:bookmarkStart w:id="23" w:name="_Toc116650259"/>
      <w:r>
        <w:t>REFERANSER</w:t>
      </w:r>
      <w:bookmarkEnd w:id="23"/>
    </w:p>
    <w:p w14:paraId="5FC46458" w14:textId="77777777" w:rsidR="00FA69EA" w:rsidRDefault="00753D26" w:rsidP="00753D26">
      <w:pPr>
        <w:pStyle w:val="Comment"/>
      </w:pPr>
      <w:r>
        <w:t>[</w:t>
      </w:r>
      <w:r w:rsidR="00FA69EA">
        <w:t>Forfatter, årstall, tittel på bok eller artikkel, navn på tidsskrift eller forlag/utgiver, nr. eller dato for tidsskrift, sted som det vises til eller refereres fra i oppgaven.</w:t>
      </w:r>
    </w:p>
    <w:p w14:paraId="0C4A5B0A" w14:textId="77777777" w:rsidR="00FA69EA" w:rsidRDefault="00FA69EA" w:rsidP="00753D26">
      <w:pPr>
        <w:pStyle w:val="Comment"/>
      </w:pPr>
      <w:r w:rsidRPr="00E372F5">
        <w:rPr>
          <w:b/>
          <w:i w:val="0"/>
        </w:rPr>
        <w:t>Kommentar</w:t>
      </w:r>
      <w:r>
        <w:t>: se eksempel under</w:t>
      </w:r>
      <w:r w:rsidR="00753D26">
        <w:t>]</w:t>
      </w:r>
    </w:p>
    <w:p w14:paraId="1B9344A9" w14:textId="77777777" w:rsidR="00626AB5" w:rsidRDefault="00626AB5" w:rsidP="00753D26">
      <w:pPr>
        <w:pStyle w:val="Comment"/>
      </w:pPr>
      <w:r>
        <w:t>[</w:t>
      </w:r>
      <w:r w:rsidR="00355D69">
        <w:t xml:space="preserve">Konkret </w:t>
      </w:r>
      <w:r w:rsidR="00392EB8">
        <w:t>for programmeringsemner</w:t>
      </w:r>
      <w:r>
        <w:t xml:space="preserve">: Regner med at </w:t>
      </w:r>
      <w:r w:rsidR="00392EB8">
        <w:t>du/</w:t>
      </w:r>
      <w:r>
        <w:t xml:space="preserve">dere kommer til å måtte slå opp litt i læreboka, så den er en innlysende referanse. Dersom </w:t>
      </w:r>
      <w:r w:rsidR="00392EB8">
        <w:t>du/</w:t>
      </w:r>
      <w:r>
        <w:t xml:space="preserve">dere i tillegg benytter internett, så list </w:t>
      </w:r>
      <w:proofErr w:type="spellStart"/>
      <w:r>
        <w:t>URL’er</w:t>
      </w:r>
      <w:proofErr w:type="spellEnd"/>
      <w:r>
        <w:t xml:space="preserve"> til sidene</w:t>
      </w:r>
      <w:r w:rsidR="00392EB8">
        <w:t xml:space="preserve"> du/dere </w:t>
      </w:r>
      <w:r>
        <w:t>har benyttet.]</w:t>
      </w:r>
    </w:p>
    <w:p w14:paraId="7BBDB971" w14:textId="77777777" w:rsidR="00FA69EA" w:rsidRDefault="00FA69EA" w:rsidP="00FA69EA">
      <w:pPr>
        <w:pStyle w:val="BodyText"/>
      </w:pPr>
    </w:p>
    <w:p w14:paraId="38803124" w14:textId="77777777" w:rsidR="00753D26" w:rsidRDefault="00626AB5" w:rsidP="00753D26">
      <w:pPr>
        <w:pStyle w:val="References"/>
      </w:pPr>
      <w:r w:rsidRPr="00B70CE9">
        <w:rPr>
          <w:lang w:val="en-US"/>
        </w:rPr>
        <w:t xml:space="preserve">”Objects First With Java”, </w:t>
      </w:r>
      <w:r w:rsidR="00355D69">
        <w:rPr>
          <w:lang w:val="en-US"/>
        </w:rPr>
        <w:t>Sixth</w:t>
      </w:r>
      <w:r w:rsidRPr="00B70CE9">
        <w:rPr>
          <w:lang w:val="en-US"/>
        </w:rPr>
        <w:t xml:space="preserve"> edition, av Barnes </w:t>
      </w:r>
      <w:proofErr w:type="spellStart"/>
      <w:r w:rsidRPr="00B70CE9">
        <w:rPr>
          <w:lang w:val="en-US"/>
        </w:rPr>
        <w:t>og</w:t>
      </w:r>
      <w:proofErr w:type="spellEnd"/>
      <w:r w:rsidRPr="00B70CE9">
        <w:rPr>
          <w:lang w:val="en-US"/>
        </w:rPr>
        <w:t xml:space="preserve"> </w:t>
      </w:r>
      <w:proofErr w:type="spellStart"/>
      <w:r w:rsidRPr="00B70CE9">
        <w:rPr>
          <w:lang w:val="en-US"/>
        </w:rPr>
        <w:t>Kölling</w:t>
      </w:r>
      <w:proofErr w:type="spellEnd"/>
      <w:r w:rsidRPr="00B70CE9">
        <w:rPr>
          <w:lang w:val="en-US"/>
        </w:rPr>
        <w:t xml:space="preserve">. </w:t>
      </w:r>
      <w:r>
        <w:t>ISBN ….</w:t>
      </w:r>
    </w:p>
    <w:p w14:paraId="28EA0D1E" w14:textId="77777777" w:rsidR="00626AB5" w:rsidRDefault="00626AB5" w:rsidP="00753D26">
      <w:pPr>
        <w:pStyle w:val="References"/>
      </w:pPr>
      <w:r>
        <w:t>http://.....</w:t>
      </w:r>
    </w:p>
    <w:p w14:paraId="360605FA" w14:textId="77777777" w:rsidR="00626AB5" w:rsidRDefault="00626AB5" w:rsidP="00753D26">
      <w:pPr>
        <w:pStyle w:val="References"/>
      </w:pPr>
      <w:r>
        <w:t>Osv.</w:t>
      </w:r>
    </w:p>
    <w:p w14:paraId="202005A3" w14:textId="77777777" w:rsidR="00FA69EA" w:rsidRDefault="00FA69EA" w:rsidP="00FA69EA">
      <w:pPr>
        <w:pStyle w:val="BodyText"/>
      </w:pPr>
    </w:p>
    <w:p w14:paraId="07851270" w14:textId="77777777" w:rsidR="00FA69EA" w:rsidRDefault="00FA69EA" w:rsidP="00FA69EA">
      <w:pPr>
        <w:pStyle w:val="Heading1"/>
      </w:pPr>
      <w:bookmarkStart w:id="24" w:name="_Toc116650260"/>
      <w:r>
        <w:lastRenderedPageBreak/>
        <w:t>VEDLEGG</w:t>
      </w:r>
      <w:bookmarkEnd w:id="24"/>
    </w:p>
    <w:p w14:paraId="17210C76" w14:textId="77777777" w:rsidR="00FA69EA" w:rsidRDefault="00FA46CE" w:rsidP="00FA46CE">
      <w:pPr>
        <w:pStyle w:val="Comment"/>
      </w:pPr>
      <w:r>
        <w:t>[</w:t>
      </w:r>
      <w:r w:rsidR="00FA69EA">
        <w:t>Materiell som er utarbeidet eller innsamlet i tilknytning til rapporten, men som det ikke er naturlig eller hensiktsmessig å ta inn i hoveddelen, skal tas inn som vedlegg.</w:t>
      </w:r>
    </w:p>
    <w:p w14:paraId="69E7C010" w14:textId="77777777" w:rsidR="00392EB8" w:rsidRDefault="00FA69EA" w:rsidP="00FA46CE">
      <w:pPr>
        <w:pStyle w:val="Comment"/>
      </w:pPr>
      <w:r>
        <w:t>Vedleggene skal være nummererte og ha en overskrift.</w:t>
      </w:r>
    </w:p>
    <w:p w14:paraId="7AC024AA" w14:textId="77777777" w:rsidR="00FA69EA" w:rsidRDefault="00392EB8" w:rsidP="00FA46CE">
      <w:pPr>
        <w:pStyle w:val="Comment"/>
      </w:pPr>
      <w:r>
        <w:t>Har du/dere ingen vedlegg, så droppes dette kapittelet.</w:t>
      </w:r>
      <w:r w:rsidR="00FA46CE">
        <w:t>]</w:t>
      </w:r>
    </w:p>
    <w:sectPr w:rsidR="00FA69EA" w:rsidSect="00ED58B6">
      <w:footerReference w:type="default" r:id="rId12"/>
      <w:pgSz w:w="11906" w:h="16838" w:code="9"/>
      <w:pgMar w:top="1418" w:right="1418" w:bottom="1418" w:left="1418" w:header="709" w:footer="454"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3D2BF6" w14:textId="77777777" w:rsidR="00917CEC" w:rsidRDefault="00917CEC">
      <w:r>
        <w:separator/>
      </w:r>
    </w:p>
  </w:endnote>
  <w:endnote w:type="continuationSeparator" w:id="0">
    <w:p w14:paraId="1E4BCF0A" w14:textId="77777777" w:rsidR="00917CEC" w:rsidRDefault="00917C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Lucida Grande">
    <w:charset w:val="00"/>
    <w:family w:val="swiss"/>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tblBorders>
      <w:tblCellMar>
        <w:left w:w="70" w:type="dxa"/>
        <w:right w:w="70" w:type="dxa"/>
      </w:tblCellMar>
      <w:tblLook w:val="0000" w:firstRow="0" w:lastRow="0" w:firstColumn="0" w:lastColumn="0" w:noHBand="0" w:noVBand="0"/>
    </w:tblPr>
    <w:tblGrid>
      <w:gridCol w:w="4110"/>
      <w:gridCol w:w="2662"/>
      <w:gridCol w:w="2298"/>
    </w:tblGrid>
    <w:tr w:rsidR="007E13C7" w14:paraId="59DEEF6D" w14:textId="77777777">
      <w:tc>
        <w:tcPr>
          <w:tcW w:w="4181" w:type="dxa"/>
        </w:tcPr>
        <w:p w14:paraId="389F7FCD" w14:textId="77777777" w:rsidR="007E13C7" w:rsidRDefault="007E13C7">
          <w:pPr>
            <w:pStyle w:val="Footer"/>
            <w:rPr>
              <w:sz w:val="16"/>
            </w:rPr>
          </w:pPr>
        </w:p>
      </w:tc>
      <w:tc>
        <w:tcPr>
          <w:tcW w:w="2693" w:type="dxa"/>
        </w:tcPr>
        <w:p w14:paraId="59F6A5BA" w14:textId="77777777" w:rsidR="007E13C7" w:rsidRDefault="007E13C7">
          <w:pPr>
            <w:pStyle w:val="Footer"/>
            <w:rPr>
              <w:sz w:val="16"/>
              <w:lang w:val="de-DE"/>
            </w:rPr>
          </w:pPr>
          <w:r>
            <w:rPr>
              <w:sz w:val="16"/>
              <w:lang w:val="de-DE"/>
            </w:rPr>
            <w:t>INNHOLD</w:t>
          </w:r>
        </w:p>
      </w:tc>
      <w:tc>
        <w:tcPr>
          <w:tcW w:w="2336" w:type="dxa"/>
        </w:tcPr>
        <w:p w14:paraId="6640AAA2" w14:textId="77777777" w:rsidR="007E13C7" w:rsidRDefault="007E13C7" w:rsidP="001D6F9B">
          <w:pPr>
            <w:pStyle w:val="Footer"/>
            <w:jc w:val="right"/>
            <w:rPr>
              <w:sz w:val="16"/>
              <w:lang w:val="de-DE"/>
            </w:rPr>
          </w:pPr>
        </w:p>
      </w:tc>
    </w:tr>
  </w:tbl>
  <w:p w14:paraId="58941BFC" w14:textId="77777777" w:rsidR="007E13C7" w:rsidRDefault="007E13C7">
    <w:pPr>
      <w:pStyle w:val="Footer"/>
      <w:rPr>
        <w:sz w:val="16"/>
        <w:lang w:val="de-DE"/>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tblBorders>
      <w:tblCellMar>
        <w:left w:w="70" w:type="dxa"/>
        <w:right w:w="70" w:type="dxa"/>
      </w:tblCellMar>
      <w:tblLook w:val="0000" w:firstRow="0" w:lastRow="0" w:firstColumn="0" w:lastColumn="0" w:noHBand="0" w:noVBand="0"/>
    </w:tblPr>
    <w:tblGrid>
      <w:gridCol w:w="4117"/>
      <w:gridCol w:w="2652"/>
      <w:gridCol w:w="2301"/>
    </w:tblGrid>
    <w:tr w:rsidR="007E13C7" w14:paraId="698E29DE" w14:textId="77777777">
      <w:tc>
        <w:tcPr>
          <w:tcW w:w="4181" w:type="dxa"/>
        </w:tcPr>
        <w:p w14:paraId="6EB6475E" w14:textId="77777777" w:rsidR="007E13C7" w:rsidRDefault="007E13C7" w:rsidP="001D6F9B">
          <w:pPr>
            <w:pStyle w:val="Footer"/>
            <w:rPr>
              <w:sz w:val="16"/>
            </w:rPr>
          </w:pPr>
        </w:p>
      </w:tc>
      <w:tc>
        <w:tcPr>
          <w:tcW w:w="2693" w:type="dxa"/>
        </w:tcPr>
        <w:p w14:paraId="61DCE5EB" w14:textId="77777777" w:rsidR="007E13C7" w:rsidRDefault="007E13C7" w:rsidP="001D6F9B">
          <w:pPr>
            <w:pStyle w:val="Footer"/>
            <w:rPr>
              <w:sz w:val="16"/>
              <w:lang w:val="de-DE"/>
            </w:rPr>
          </w:pPr>
        </w:p>
      </w:tc>
      <w:tc>
        <w:tcPr>
          <w:tcW w:w="2336" w:type="dxa"/>
        </w:tcPr>
        <w:p w14:paraId="726D637A" w14:textId="77777777" w:rsidR="007E13C7" w:rsidRDefault="007E13C7" w:rsidP="00ED58B6">
          <w:pPr>
            <w:pStyle w:val="Footer"/>
            <w:jc w:val="right"/>
            <w:rPr>
              <w:sz w:val="16"/>
              <w:lang w:val="de-DE"/>
            </w:rPr>
          </w:pPr>
        </w:p>
      </w:tc>
    </w:tr>
  </w:tbl>
  <w:p w14:paraId="0DE90EE1" w14:textId="77777777" w:rsidR="007E13C7" w:rsidRDefault="007E13C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tblBorders>
      <w:tblCellMar>
        <w:left w:w="70" w:type="dxa"/>
        <w:right w:w="70" w:type="dxa"/>
      </w:tblCellMar>
      <w:tblLook w:val="0000" w:firstRow="0" w:lastRow="0" w:firstColumn="0" w:lastColumn="0" w:noHBand="0" w:noVBand="0"/>
    </w:tblPr>
    <w:tblGrid>
      <w:gridCol w:w="4114"/>
      <w:gridCol w:w="2656"/>
      <w:gridCol w:w="2300"/>
    </w:tblGrid>
    <w:tr w:rsidR="007E13C7" w14:paraId="7551B581" w14:textId="77777777">
      <w:tc>
        <w:tcPr>
          <w:tcW w:w="4181" w:type="dxa"/>
        </w:tcPr>
        <w:p w14:paraId="4E6D7266" w14:textId="77777777" w:rsidR="007E13C7" w:rsidRDefault="007E13C7">
          <w:pPr>
            <w:pStyle w:val="Footer"/>
            <w:rPr>
              <w:sz w:val="16"/>
            </w:rPr>
          </w:pPr>
        </w:p>
      </w:tc>
      <w:tc>
        <w:tcPr>
          <w:tcW w:w="2693" w:type="dxa"/>
        </w:tcPr>
        <w:p w14:paraId="57CA93DC" w14:textId="77777777" w:rsidR="007E13C7" w:rsidRDefault="007E13C7">
          <w:pPr>
            <w:pStyle w:val="Footer"/>
            <w:rPr>
              <w:sz w:val="16"/>
              <w:lang w:val="de-DE"/>
            </w:rPr>
          </w:pPr>
          <w:r>
            <w:rPr>
              <w:sz w:val="16"/>
              <w:lang w:val="de-DE"/>
            </w:rPr>
            <w:t xml:space="preserve">Side </w:t>
          </w:r>
          <w:r>
            <w:rPr>
              <w:rStyle w:val="PageNumber"/>
            </w:rPr>
            <w:fldChar w:fldCharType="begin"/>
          </w:r>
          <w:r>
            <w:rPr>
              <w:rStyle w:val="PageNumber"/>
            </w:rPr>
            <w:instrText xml:space="preserve"> PAGE </w:instrText>
          </w:r>
          <w:r>
            <w:rPr>
              <w:rStyle w:val="PageNumber"/>
            </w:rPr>
            <w:fldChar w:fldCharType="separate"/>
          </w:r>
          <w:r w:rsidR="00355D69">
            <w:rPr>
              <w:rStyle w:val="PageNumber"/>
              <w:noProof/>
            </w:rPr>
            <w:t>4</w:t>
          </w:r>
          <w:r>
            <w:rPr>
              <w:rStyle w:val="PageNumber"/>
            </w:rPr>
            <w:fldChar w:fldCharType="end"/>
          </w:r>
        </w:p>
      </w:tc>
      <w:tc>
        <w:tcPr>
          <w:tcW w:w="2336" w:type="dxa"/>
        </w:tcPr>
        <w:p w14:paraId="119752D7" w14:textId="77777777" w:rsidR="007E13C7" w:rsidRDefault="007E13C7" w:rsidP="001D6F9B">
          <w:pPr>
            <w:pStyle w:val="Footer"/>
            <w:jc w:val="right"/>
            <w:rPr>
              <w:sz w:val="16"/>
              <w:lang w:val="de-DE"/>
            </w:rPr>
          </w:pPr>
        </w:p>
      </w:tc>
    </w:tr>
  </w:tbl>
  <w:p w14:paraId="5AAD06EE" w14:textId="77777777" w:rsidR="007E13C7" w:rsidRDefault="007E13C7">
    <w:pPr>
      <w:pStyle w:val="Footer"/>
      <w:rPr>
        <w:sz w:val="16"/>
        <w:lang w:val="de-D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0955E1" w14:textId="77777777" w:rsidR="00917CEC" w:rsidRDefault="00917CEC">
      <w:r>
        <w:separator/>
      </w:r>
    </w:p>
  </w:footnote>
  <w:footnote w:type="continuationSeparator" w:id="0">
    <w:p w14:paraId="33BC5D06" w14:textId="77777777" w:rsidR="00917CEC" w:rsidRDefault="00917C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bottom w:val="single" w:sz="4" w:space="0" w:color="auto"/>
      </w:tblBorders>
      <w:tblCellMar>
        <w:top w:w="57" w:type="dxa"/>
        <w:left w:w="70" w:type="dxa"/>
        <w:bottom w:w="57" w:type="dxa"/>
        <w:right w:w="70" w:type="dxa"/>
      </w:tblCellMar>
      <w:tblLook w:val="0000" w:firstRow="0" w:lastRow="0" w:firstColumn="0" w:lastColumn="0" w:noHBand="0" w:noVBand="0"/>
    </w:tblPr>
    <w:tblGrid>
      <w:gridCol w:w="4572"/>
      <w:gridCol w:w="4498"/>
    </w:tblGrid>
    <w:tr w:rsidR="007E13C7" w14:paraId="7CE62637" w14:textId="77777777">
      <w:tc>
        <w:tcPr>
          <w:tcW w:w="4605" w:type="dxa"/>
          <w:vAlign w:val="center"/>
        </w:tcPr>
        <w:p w14:paraId="383AE413" w14:textId="77777777" w:rsidR="007E13C7" w:rsidRDefault="007E13C7">
          <w:pPr>
            <w:pStyle w:val="Header"/>
          </w:pPr>
          <w:r>
            <w:t>Student</w:t>
          </w:r>
          <w:r w:rsidR="00D17F46">
            <w:t>rapport</w:t>
          </w:r>
        </w:p>
      </w:tc>
      <w:tc>
        <w:tcPr>
          <w:tcW w:w="4605" w:type="dxa"/>
        </w:tcPr>
        <w:p w14:paraId="464C6C5E" w14:textId="77777777" w:rsidR="007E13C7" w:rsidRDefault="0068569A">
          <w:pPr>
            <w:jc w:val="right"/>
          </w:pPr>
          <w:r>
            <w:rPr>
              <w:noProof/>
              <w:lang w:val="en-GB" w:eastAsia="en-GB"/>
            </w:rPr>
            <w:drawing>
              <wp:anchor distT="0" distB="0" distL="114300" distR="114300" simplePos="0" relativeHeight="251661312" behindDoc="0" locked="0" layoutInCell="1" allowOverlap="1" wp14:anchorId="24DE12DE" wp14:editId="7686893D">
                <wp:simplePos x="0" y="0"/>
                <wp:positionH relativeFrom="column">
                  <wp:posOffset>1281430</wp:posOffset>
                </wp:positionH>
                <wp:positionV relativeFrom="paragraph">
                  <wp:posOffset>5715</wp:posOffset>
                </wp:positionV>
                <wp:extent cx="1638300" cy="304800"/>
                <wp:effectExtent l="0" t="0" r="12700" b="0"/>
                <wp:wrapNone/>
                <wp:docPr id="2" name="Bilde 20" descr="Description: Logofargerli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20" descr="Description: Logofargerlite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38300" cy="3048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14:paraId="2455048B" w14:textId="77777777" w:rsidR="007E13C7" w:rsidRDefault="007E13C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bottom w:val="single" w:sz="4" w:space="0" w:color="auto"/>
      </w:tblBorders>
      <w:tblCellMar>
        <w:top w:w="57" w:type="dxa"/>
        <w:left w:w="70" w:type="dxa"/>
        <w:bottom w:w="57" w:type="dxa"/>
        <w:right w:w="70" w:type="dxa"/>
      </w:tblCellMar>
      <w:tblLook w:val="0000" w:firstRow="0" w:lastRow="0" w:firstColumn="0" w:lastColumn="0" w:noHBand="0" w:noVBand="0"/>
    </w:tblPr>
    <w:tblGrid>
      <w:gridCol w:w="4572"/>
      <w:gridCol w:w="4498"/>
    </w:tblGrid>
    <w:tr w:rsidR="007E13C7" w14:paraId="58643CF6" w14:textId="77777777">
      <w:tc>
        <w:tcPr>
          <w:tcW w:w="4605" w:type="dxa"/>
          <w:vAlign w:val="center"/>
        </w:tcPr>
        <w:p w14:paraId="0D323388" w14:textId="77777777" w:rsidR="007E13C7" w:rsidRDefault="007E13C7" w:rsidP="001D6F9B">
          <w:pPr>
            <w:pStyle w:val="Header"/>
          </w:pPr>
          <w:r>
            <w:t>Student</w:t>
          </w:r>
          <w:r w:rsidR="00660189">
            <w:t>rapport</w:t>
          </w:r>
        </w:p>
      </w:tc>
      <w:tc>
        <w:tcPr>
          <w:tcW w:w="4605" w:type="dxa"/>
        </w:tcPr>
        <w:p w14:paraId="59EF9CEE" w14:textId="77777777" w:rsidR="007E13C7" w:rsidRDefault="0068569A" w:rsidP="001D6F9B">
          <w:pPr>
            <w:jc w:val="right"/>
          </w:pPr>
          <w:r>
            <w:rPr>
              <w:noProof/>
              <w:lang w:val="en-GB" w:eastAsia="en-GB"/>
            </w:rPr>
            <w:drawing>
              <wp:anchor distT="0" distB="0" distL="114300" distR="114300" simplePos="0" relativeHeight="251659264" behindDoc="0" locked="0" layoutInCell="1" allowOverlap="1" wp14:anchorId="224BEB03" wp14:editId="5583A3B0">
                <wp:simplePos x="0" y="0"/>
                <wp:positionH relativeFrom="column">
                  <wp:posOffset>1139734</wp:posOffset>
                </wp:positionH>
                <wp:positionV relativeFrom="paragraph">
                  <wp:posOffset>5080</wp:posOffset>
                </wp:positionV>
                <wp:extent cx="1638300" cy="304800"/>
                <wp:effectExtent l="0" t="0" r="0" b="0"/>
                <wp:wrapNone/>
                <wp:docPr id="1" name="Bilde 20" descr="Description: Logofargerli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20" descr="Description: Logofargerlite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38300" cy="3048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14:paraId="188395CB" w14:textId="77777777" w:rsidR="007E13C7" w:rsidRDefault="007E13C7" w:rsidP="001D6F9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0103A6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792BD4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960383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21C03F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874645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8AA82F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558D14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0EEA9A0"/>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492997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0DA8FC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A224C55"/>
    <w:multiLevelType w:val="hybridMultilevel"/>
    <w:tmpl w:val="496C1284"/>
    <w:lvl w:ilvl="0" w:tplc="16D8A958">
      <w:start w:val="1"/>
      <w:numFmt w:val="decimal"/>
      <w:pStyle w:val="References"/>
      <w:lvlText w:val="[%1]"/>
      <w:lvlJc w:val="left"/>
      <w:pPr>
        <w:tabs>
          <w:tab w:val="num" w:pos="737"/>
        </w:tabs>
        <w:ind w:left="737" w:hanging="73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1F17772E"/>
    <w:multiLevelType w:val="hybridMultilevel"/>
    <w:tmpl w:val="3A6CB29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15:restartNumberingAfterBreak="0">
    <w:nsid w:val="32D5403C"/>
    <w:multiLevelType w:val="hybridMultilevel"/>
    <w:tmpl w:val="1422CDA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3" w15:restartNumberingAfterBreak="0">
    <w:nsid w:val="50022350"/>
    <w:multiLevelType w:val="hybridMultilevel"/>
    <w:tmpl w:val="CBFAE7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4660CF4"/>
    <w:multiLevelType w:val="multilevel"/>
    <w:tmpl w:val="E1FAECA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16cid:durableId="965700975">
    <w:abstractNumId w:val="9"/>
  </w:num>
  <w:num w:numId="2" w16cid:durableId="379743162">
    <w:abstractNumId w:val="7"/>
  </w:num>
  <w:num w:numId="3" w16cid:durableId="545291133">
    <w:abstractNumId w:val="6"/>
  </w:num>
  <w:num w:numId="4" w16cid:durableId="1022904765">
    <w:abstractNumId w:val="5"/>
  </w:num>
  <w:num w:numId="5" w16cid:durableId="872690251">
    <w:abstractNumId w:val="4"/>
  </w:num>
  <w:num w:numId="6" w16cid:durableId="1757822981">
    <w:abstractNumId w:val="8"/>
  </w:num>
  <w:num w:numId="7" w16cid:durableId="758983895">
    <w:abstractNumId w:val="3"/>
  </w:num>
  <w:num w:numId="8" w16cid:durableId="913733911">
    <w:abstractNumId w:val="2"/>
  </w:num>
  <w:num w:numId="9" w16cid:durableId="761296252">
    <w:abstractNumId w:val="1"/>
  </w:num>
  <w:num w:numId="10" w16cid:durableId="999700253">
    <w:abstractNumId w:val="0"/>
  </w:num>
  <w:num w:numId="11" w16cid:durableId="1794907862">
    <w:abstractNumId w:val="14"/>
  </w:num>
  <w:num w:numId="12" w16cid:durableId="109514294">
    <w:abstractNumId w:val="10"/>
  </w:num>
  <w:num w:numId="13" w16cid:durableId="1253780934">
    <w:abstractNumId w:val="13"/>
  </w:num>
  <w:num w:numId="14" w16cid:durableId="1595894671">
    <w:abstractNumId w:val="11"/>
  </w:num>
  <w:num w:numId="15" w16cid:durableId="151514656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1B07"/>
    <w:rsid w:val="000551FF"/>
    <w:rsid w:val="000674E9"/>
    <w:rsid w:val="000B4F9E"/>
    <w:rsid w:val="001D519E"/>
    <w:rsid w:val="001D6F9B"/>
    <w:rsid w:val="001E2EBC"/>
    <w:rsid w:val="00291D73"/>
    <w:rsid w:val="00334812"/>
    <w:rsid w:val="00355D69"/>
    <w:rsid w:val="00361ABE"/>
    <w:rsid w:val="00381F01"/>
    <w:rsid w:val="00392EB8"/>
    <w:rsid w:val="00453BD5"/>
    <w:rsid w:val="004A3E0C"/>
    <w:rsid w:val="00552AAF"/>
    <w:rsid w:val="005C3B91"/>
    <w:rsid w:val="00600232"/>
    <w:rsid w:val="00626AB5"/>
    <w:rsid w:val="00660189"/>
    <w:rsid w:val="0068569A"/>
    <w:rsid w:val="006C0479"/>
    <w:rsid w:val="006E6E1D"/>
    <w:rsid w:val="00703F69"/>
    <w:rsid w:val="00753D26"/>
    <w:rsid w:val="007E13C7"/>
    <w:rsid w:val="00882395"/>
    <w:rsid w:val="00917CEC"/>
    <w:rsid w:val="00933D51"/>
    <w:rsid w:val="00956FF5"/>
    <w:rsid w:val="009649C5"/>
    <w:rsid w:val="009778BA"/>
    <w:rsid w:val="00A06221"/>
    <w:rsid w:val="00A258DB"/>
    <w:rsid w:val="00A84DC5"/>
    <w:rsid w:val="00AE4428"/>
    <w:rsid w:val="00B030FC"/>
    <w:rsid w:val="00B27309"/>
    <w:rsid w:val="00B7081D"/>
    <w:rsid w:val="00B70CE9"/>
    <w:rsid w:val="00BA4B94"/>
    <w:rsid w:val="00BF720F"/>
    <w:rsid w:val="00C40CDE"/>
    <w:rsid w:val="00CD37F7"/>
    <w:rsid w:val="00CF2EB6"/>
    <w:rsid w:val="00D10861"/>
    <w:rsid w:val="00D17F46"/>
    <w:rsid w:val="00D6348A"/>
    <w:rsid w:val="00D71B07"/>
    <w:rsid w:val="00E0610E"/>
    <w:rsid w:val="00E372F5"/>
    <w:rsid w:val="00ED58B6"/>
    <w:rsid w:val="00F91693"/>
    <w:rsid w:val="00FA46CE"/>
    <w:rsid w:val="00FA69E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A75C0C5"/>
  <w14:defaultImageDpi w14:val="300"/>
  <w15:docId w15:val="{BD0CABD9-D2DC-494A-BFEE-A65B4239D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rFonts w:ascii="Verdana" w:hAnsi="Verdana"/>
      <w:lang w:val="nb-NO" w:eastAsia="nb-NO"/>
    </w:rPr>
  </w:style>
  <w:style w:type="paragraph" w:styleId="Heading1">
    <w:name w:val="heading 1"/>
    <w:basedOn w:val="Normal"/>
    <w:next w:val="BodyText"/>
    <w:qFormat/>
    <w:rsid w:val="00FA69EA"/>
    <w:pPr>
      <w:keepNext/>
      <w:numPr>
        <w:numId w:val="11"/>
      </w:numPr>
      <w:spacing w:before="360" w:after="240"/>
      <w:outlineLvl w:val="0"/>
    </w:pPr>
    <w:rPr>
      <w:rFonts w:ascii="Arial" w:hAnsi="Arial" w:cs="Arial"/>
      <w:b/>
      <w:bCs/>
      <w:kern w:val="32"/>
      <w:sz w:val="32"/>
      <w:szCs w:val="32"/>
    </w:rPr>
  </w:style>
  <w:style w:type="paragraph" w:styleId="Heading2">
    <w:name w:val="heading 2"/>
    <w:basedOn w:val="Normal"/>
    <w:next w:val="BodyText"/>
    <w:qFormat/>
    <w:rsid w:val="00FA69EA"/>
    <w:pPr>
      <w:keepNext/>
      <w:numPr>
        <w:ilvl w:val="1"/>
        <w:numId w:val="11"/>
      </w:numPr>
      <w:spacing w:before="240" w:after="60"/>
      <w:outlineLvl w:val="1"/>
    </w:pPr>
    <w:rPr>
      <w:rFonts w:ascii="Arial" w:hAnsi="Arial" w:cs="Arial"/>
      <w:b/>
      <w:bCs/>
      <w:i/>
      <w:iCs/>
      <w:sz w:val="28"/>
      <w:szCs w:val="28"/>
    </w:rPr>
  </w:style>
  <w:style w:type="paragraph" w:styleId="Heading3">
    <w:name w:val="heading 3"/>
    <w:basedOn w:val="Normal"/>
    <w:next w:val="BodyText"/>
    <w:qFormat/>
    <w:rsid w:val="00FA69EA"/>
    <w:pPr>
      <w:keepNext/>
      <w:numPr>
        <w:ilvl w:val="2"/>
        <w:numId w:val="11"/>
      </w:numPr>
      <w:spacing w:before="240" w:after="60"/>
      <w:outlineLvl w:val="2"/>
    </w:pPr>
    <w:rPr>
      <w:rFonts w:ascii="Arial" w:hAnsi="Arial" w:cs="Arial"/>
      <w:b/>
      <w:bCs/>
      <w:sz w:val="26"/>
      <w:szCs w:val="26"/>
    </w:rPr>
  </w:style>
  <w:style w:type="paragraph" w:styleId="Heading4">
    <w:name w:val="heading 4"/>
    <w:basedOn w:val="Normal"/>
    <w:next w:val="Normal"/>
    <w:qFormat/>
    <w:rsid w:val="00FA69EA"/>
    <w:pPr>
      <w:keepNext/>
      <w:numPr>
        <w:ilvl w:val="3"/>
        <w:numId w:val="11"/>
      </w:numPr>
      <w:spacing w:before="240" w:after="60"/>
      <w:outlineLvl w:val="3"/>
    </w:pPr>
    <w:rPr>
      <w:rFonts w:ascii="Times New Roman" w:hAnsi="Times New Roman"/>
      <w:b/>
      <w:bCs/>
      <w:sz w:val="28"/>
      <w:szCs w:val="28"/>
    </w:rPr>
  </w:style>
  <w:style w:type="paragraph" w:styleId="Heading5">
    <w:name w:val="heading 5"/>
    <w:basedOn w:val="Normal"/>
    <w:next w:val="Normal"/>
    <w:qFormat/>
    <w:rsid w:val="00FA69EA"/>
    <w:pPr>
      <w:numPr>
        <w:ilvl w:val="4"/>
        <w:numId w:val="11"/>
      </w:numPr>
      <w:spacing w:before="240" w:after="60"/>
      <w:outlineLvl w:val="4"/>
    </w:pPr>
    <w:rPr>
      <w:b/>
      <w:bCs/>
      <w:i/>
      <w:iCs/>
      <w:sz w:val="26"/>
      <w:szCs w:val="26"/>
    </w:rPr>
  </w:style>
  <w:style w:type="paragraph" w:styleId="Heading6">
    <w:name w:val="heading 6"/>
    <w:basedOn w:val="Normal"/>
    <w:next w:val="Normal"/>
    <w:qFormat/>
    <w:rsid w:val="00FA69EA"/>
    <w:pPr>
      <w:numPr>
        <w:ilvl w:val="5"/>
        <w:numId w:val="11"/>
      </w:numPr>
      <w:spacing w:before="240" w:after="60"/>
      <w:outlineLvl w:val="5"/>
    </w:pPr>
    <w:rPr>
      <w:rFonts w:ascii="Times New Roman" w:hAnsi="Times New Roman"/>
      <w:b/>
      <w:bCs/>
      <w:sz w:val="22"/>
      <w:szCs w:val="22"/>
    </w:rPr>
  </w:style>
  <w:style w:type="paragraph" w:styleId="Heading7">
    <w:name w:val="heading 7"/>
    <w:basedOn w:val="Normal"/>
    <w:next w:val="Normal"/>
    <w:qFormat/>
    <w:rsid w:val="00FA69EA"/>
    <w:pPr>
      <w:numPr>
        <w:ilvl w:val="6"/>
        <w:numId w:val="11"/>
      </w:numPr>
      <w:spacing w:before="240" w:after="60"/>
      <w:outlineLvl w:val="6"/>
    </w:pPr>
    <w:rPr>
      <w:rFonts w:ascii="Times New Roman" w:hAnsi="Times New Roman"/>
      <w:sz w:val="24"/>
      <w:szCs w:val="24"/>
    </w:rPr>
  </w:style>
  <w:style w:type="paragraph" w:styleId="Heading8">
    <w:name w:val="heading 8"/>
    <w:basedOn w:val="Normal"/>
    <w:next w:val="Normal"/>
    <w:qFormat/>
    <w:rsid w:val="00FA69EA"/>
    <w:pPr>
      <w:numPr>
        <w:ilvl w:val="7"/>
        <w:numId w:val="11"/>
      </w:numPr>
      <w:spacing w:before="240" w:after="60"/>
      <w:outlineLvl w:val="7"/>
    </w:pPr>
    <w:rPr>
      <w:rFonts w:ascii="Times New Roman" w:hAnsi="Times New Roman"/>
      <w:i/>
      <w:iCs/>
      <w:sz w:val="24"/>
      <w:szCs w:val="24"/>
    </w:rPr>
  </w:style>
  <w:style w:type="paragraph" w:styleId="Heading9">
    <w:name w:val="heading 9"/>
    <w:basedOn w:val="Normal"/>
    <w:next w:val="Normal"/>
    <w:qFormat/>
    <w:rsid w:val="00FA69EA"/>
    <w:pPr>
      <w:numPr>
        <w:ilvl w:val="8"/>
        <w:numId w:val="1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ellovsk">
    <w:name w:val="Tabellovsk"/>
    <w:basedOn w:val="Normal"/>
    <w:pPr>
      <w:tabs>
        <w:tab w:val="left" w:pos="6379"/>
      </w:tabs>
    </w:pPr>
    <w:rPr>
      <w:smallCaps/>
    </w:rPr>
  </w:style>
  <w:style w:type="paragraph" w:styleId="Header">
    <w:name w:val="header"/>
    <w:basedOn w:val="Normal"/>
    <w:next w:val="Normal"/>
    <w:pPr>
      <w:tabs>
        <w:tab w:val="center" w:pos="4536"/>
        <w:tab w:val="right" w:pos="9072"/>
      </w:tabs>
    </w:pPr>
    <w:rPr>
      <w:smallCaps/>
      <w:sz w:val="40"/>
    </w:rPr>
  </w:style>
  <w:style w:type="paragraph" w:styleId="Footer">
    <w:name w:val="footer"/>
    <w:basedOn w:val="Normal"/>
    <w:pPr>
      <w:tabs>
        <w:tab w:val="center" w:pos="4536"/>
        <w:tab w:val="right" w:pos="9072"/>
      </w:tabs>
    </w:pPr>
  </w:style>
  <w:style w:type="character" w:styleId="Hyperlink">
    <w:name w:val="Hyperlink"/>
    <w:basedOn w:val="DefaultParagraphFont"/>
    <w:uiPriority w:val="99"/>
    <w:rPr>
      <w:color w:val="0000FF"/>
      <w:u w:val="single"/>
    </w:rPr>
  </w:style>
  <w:style w:type="character" w:styleId="FollowedHyperlink">
    <w:name w:val="FollowedHyperlink"/>
    <w:basedOn w:val="DefaultParagraphFont"/>
    <w:rPr>
      <w:color w:val="800080"/>
      <w:u w:val="single"/>
    </w:rPr>
  </w:style>
  <w:style w:type="character" w:styleId="PageNumber">
    <w:name w:val="page number"/>
    <w:basedOn w:val="DefaultParagraphFont"/>
    <w:rsid w:val="001D6F9B"/>
  </w:style>
  <w:style w:type="paragraph" w:styleId="Title">
    <w:name w:val="Title"/>
    <w:basedOn w:val="Normal"/>
    <w:qFormat/>
    <w:rsid w:val="00FA69EA"/>
    <w:pPr>
      <w:spacing w:before="240" w:after="60"/>
      <w:jc w:val="center"/>
    </w:pPr>
    <w:rPr>
      <w:rFonts w:ascii="Arial" w:hAnsi="Arial" w:cs="Arial"/>
      <w:b/>
      <w:bCs/>
      <w:kern w:val="28"/>
      <w:sz w:val="32"/>
      <w:szCs w:val="32"/>
    </w:rPr>
  </w:style>
  <w:style w:type="paragraph" w:styleId="TOC1">
    <w:name w:val="toc 1"/>
    <w:basedOn w:val="Normal"/>
    <w:next w:val="Normal"/>
    <w:autoRedefine/>
    <w:uiPriority w:val="39"/>
    <w:rsid w:val="00FA69EA"/>
  </w:style>
  <w:style w:type="paragraph" w:styleId="TOC3">
    <w:name w:val="toc 3"/>
    <w:basedOn w:val="Normal"/>
    <w:next w:val="Normal"/>
    <w:autoRedefine/>
    <w:semiHidden/>
    <w:rsid w:val="00FA69EA"/>
    <w:pPr>
      <w:ind w:left="400"/>
    </w:pPr>
  </w:style>
  <w:style w:type="paragraph" w:styleId="BodyText">
    <w:name w:val="Body Text"/>
    <w:basedOn w:val="Normal"/>
    <w:link w:val="BodyTextChar"/>
    <w:rsid w:val="00FA69EA"/>
    <w:pPr>
      <w:spacing w:after="120"/>
    </w:pPr>
  </w:style>
  <w:style w:type="paragraph" w:customStyle="1" w:styleId="Comment">
    <w:name w:val="Comment"/>
    <w:basedOn w:val="BodyText"/>
    <w:rsid w:val="00703F69"/>
    <w:rPr>
      <w:i/>
      <w:color w:val="339966"/>
    </w:rPr>
  </w:style>
  <w:style w:type="paragraph" w:customStyle="1" w:styleId="Definition">
    <w:name w:val="Definition"/>
    <w:basedOn w:val="Normal"/>
    <w:rsid w:val="000551FF"/>
    <w:pPr>
      <w:ind w:left="2268" w:hanging="2268"/>
    </w:pPr>
  </w:style>
  <w:style w:type="paragraph" w:customStyle="1" w:styleId="References">
    <w:name w:val="References"/>
    <w:basedOn w:val="BodyText"/>
    <w:rsid w:val="00753D26"/>
    <w:pPr>
      <w:numPr>
        <w:numId w:val="12"/>
      </w:numPr>
    </w:pPr>
  </w:style>
  <w:style w:type="paragraph" w:styleId="BalloonText">
    <w:name w:val="Balloon Text"/>
    <w:basedOn w:val="Normal"/>
    <w:link w:val="BalloonTextChar"/>
    <w:rsid w:val="0068569A"/>
    <w:rPr>
      <w:rFonts w:ascii="Lucida Grande" w:hAnsi="Lucida Grande"/>
      <w:sz w:val="18"/>
      <w:szCs w:val="18"/>
    </w:rPr>
  </w:style>
  <w:style w:type="character" w:customStyle="1" w:styleId="BalloonTextChar">
    <w:name w:val="Balloon Text Char"/>
    <w:basedOn w:val="DefaultParagraphFont"/>
    <w:link w:val="BalloonText"/>
    <w:rsid w:val="0068569A"/>
    <w:rPr>
      <w:rFonts w:ascii="Lucida Grande" w:hAnsi="Lucida Grande"/>
      <w:sz w:val="18"/>
      <w:szCs w:val="18"/>
      <w:lang w:val="nb-NO" w:eastAsia="nb-NO"/>
    </w:rPr>
  </w:style>
  <w:style w:type="character" w:customStyle="1" w:styleId="BodyTextChar">
    <w:name w:val="Body Text Char"/>
    <w:basedOn w:val="DefaultParagraphFont"/>
    <w:link w:val="BodyText"/>
    <w:rsid w:val="0068569A"/>
    <w:rPr>
      <w:rFonts w:ascii="Verdana" w:hAnsi="Verdana"/>
      <w:lang w:val="nb-NO" w:eastAsia="nb-NO"/>
    </w:rPr>
  </w:style>
  <w:style w:type="table" w:styleId="TableGrid">
    <w:name w:val="Table Grid"/>
    <w:basedOn w:val="TableNormal"/>
    <w:rsid w:val="00552A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lTekst">
    <w:name w:val="TabellTekst"/>
    <w:basedOn w:val="Normal"/>
    <w:qFormat/>
    <w:rsid w:val="00552AAF"/>
  </w:style>
  <w:style w:type="paragraph" w:customStyle="1" w:styleId="TabellTittel">
    <w:name w:val="TabellTittel"/>
    <w:basedOn w:val="TabellTekst"/>
    <w:qFormat/>
    <w:rsid w:val="00552AAF"/>
    <w:rPr>
      <w:b/>
    </w:rPr>
  </w:style>
  <w:style w:type="paragraph" w:styleId="ListBullet2">
    <w:name w:val="List Bullet 2"/>
    <w:basedOn w:val="Normal"/>
    <w:rsid w:val="005C3B91"/>
    <w:pPr>
      <w:numPr>
        <w:numId w:val="2"/>
      </w:numPr>
      <w:contextualSpacing/>
    </w:pPr>
  </w:style>
  <w:style w:type="paragraph" w:styleId="TOC2">
    <w:name w:val="toc 2"/>
    <w:basedOn w:val="Normal"/>
    <w:next w:val="Normal"/>
    <w:autoRedefine/>
    <w:uiPriority w:val="39"/>
    <w:unhideWhenUsed/>
    <w:rsid w:val="00882395"/>
    <w:pPr>
      <w:spacing w:after="100"/>
      <w:ind w:left="200"/>
    </w:pPr>
  </w:style>
  <w:style w:type="character" w:customStyle="1" w:styleId="markedcontent">
    <w:name w:val="markedcontent"/>
    <w:basedOn w:val="DefaultParagraphFont"/>
    <w:rsid w:val="00D71B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A:\Users\matti\Downloads\Studentrapport(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F91D6D-BC62-ED47-9031-2194236716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Studentrapport(2).dotx</Template>
  <TotalTime>0</TotalTime>
  <Pages>7</Pages>
  <Words>1975</Words>
  <Characters>10469</Characters>
  <Application>Microsoft Office Word</Application>
  <DocSecurity>0</DocSecurity>
  <Lines>87</Lines>
  <Paragraphs>24</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Studentoppgave forside</vt:lpstr>
      <vt:lpstr>Studentoppgave forside</vt:lpstr>
    </vt:vector>
  </TitlesOfParts>
  <Company>Høgskolen i Ålesund</Company>
  <LinksUpToDate>false</LinksUpToDate>
  <CharactersWithSpaces>12420</CharactersWithSpaces>
  <SharedDoc>false</SharedDoc>
  <HLinks>
    <vt:vector size="60" baseType="variant">
      <vt:variant>
        <vt:i4>1900595</vt:i4>
      </vt:variant>
      <vt:variant>
        <vt:i4>56</vt:i4>
      </vt:variant>
      <vt:variant>
        <vt:i4>0</vt:i4>
      </vt:variant>
      <vt:variant>
        <vt:i4>5</vt:i4>
      </vt:variant>
      <vt:variant>
        <vt:lpwstr/>
      </vt:variant>
      <vt:variant>
        <vt:lpwstr>_Toc98815172</vt:lpwstr>
      </vt:variant>
      <vt:variant>
        <vt:i4>1966131</vt:i4>
      </vt:variant>
      <vt:variant>
        <vt:i4>50</vt:i4>
      </vt:variant>
      <vt:variant>
        <vt:i4>0</vt:i4>
      </vt:variant>
      <vt:variant>
        <vt:i4>5</vt:i4>
      </vt:variant>
      <vt:variant>
        <vt:lpwstr/>
      </vt:variant>
      <vt:variant>
        <vt:lpwstr>_Toc98815171</vt:lpwstr>
      </vt:variant>
      <vt:variant>
        <vt:i4>2031667</vt:i4>
      </vt:variant>
      <vt:variant>
        <vt:i4>44</vt:i4>
      </vt:variant>
      <vt:variant>
        <vt:i4>0</vt:i4>
      </vt:variant>
      <vt:variant>
        <vt:i4>5</vt:i4>
      </vt:variant>
      <vt:variant>
        <vt:lpwstr/>
      </vt:variant>
      <vt:variant>
        <vt:lpwstr>_Toc98815170</vt:lpwstr>
      </vt:variant>
      <vt:variant>
        <vt:i4>1441842</vt:i4>
      </vt:variant>
      <vt:variant>
        <vt:i4>38</vt:i4>
      </vt:variant>
      <vt:variant>
        <vt:i4>0</vt:i4>
      </vt:variant>
      <vt:variant>
        <vt:i4>5</vt:i4>
      </vt:variant>
      <vt:variant>
        <vt:lpwstr/>
      </vt:variant>
      <vt:variant>
        <vt:lpwstr>_Toc98815169</vt:lpwstr>
      </vt:variant>
      <vt:variant>
        <vt:i4>1507378</vt:i4>
      </vt:variant>
      <vt:variant>
        <vt:i4>32</vt:i4>
      </vt:variant>
      <vt:variant>
        <vt:i4>0</vt:i4>
      </vt:variant>
      <vt:variant>
        <vt:i4>5</vt:i4>
      </vt:variant>
      <vt:variant>
        <vt:lpwstr/>
      </vt:variant>
      <vt:variant>
        <vt:lpwstr>_Toc98815168</vt:lpwstr>
      </vt:variant>
      <vt:variant>
        <vt:i4>1572914</vt:i4>
      </vt:variant>
      <vt:variant>
        <vt:i4>26</vt:i4>
      </vt:variant>
      <vt:variant>
        <vt:i4>0</vt:i4>
      </vt:variant>
      <vt:variant>
        <vt:i4>5</vt:i4>
      </vt:variant>
      <vt:variant>
        <vt:lpwstr/>
      </vt:variant>
      <vt:variant>
        <vt:lpwstr>_Toc98815167</vt:lpwstr>
      </vt:variant>
      <vt:variant>
        <vt:i4>1638450</vt:i4>
      </vt:variant>
      <vt:variant>
        <vt:i4>20</vt:i4>
      </vt:variant>
      <vt:variant>
        <vt:i4>0</vt:i4>
      </vt:variant>
      <vt:variant>
        <vt:i4>5</vt:i4>
      </vt:variant>
      <vt:variant>
        <vt:lpwstr/>
      </vt:variant>
      <vt:variant>
        <vt:lpwstr>_Toc98815166</vt:lpwstr>
      </vt:variant>
      <vt:variant>
        <vt:i4>1703986</vt:i4>
      </vt:variant>
      <vt:variant>
        <vt:i4>14</vt:i4>
      </vt:variant>
      <vt:variant>
        <vt:i4>0</vt:i4>
      </vt:variant>
      <vt:variant>
        <vt:i4>5</vt:i4>
      </vt:variant>
      <vt:variant>
        <vt:lpwstr/>
      </vt:variant>
      <vt:variant>
        <vt:lpwstr>_Toc98815165</vt:lpwstr>
      </vt:variant>
      <vt:variant>
        <vt:i4>1769522</vt:i4>
      </vt:variant>
      <vt:variant>
        <vt:i4>8</vt:i4>
      </vt:variant>
      <vt:variant>
        <vt:i4>0</vt:i4>
      </vt:variant>
      <vt:variant>
        <vt:i4>5</vt:i4>
      </vt:variant>
      <vt:variant>
        <vt:lpwstr/>
      </vt:variant>
      <vt:variant>
        <vt:lpwstr>_Toc98815164</vt:lpwstr>
      </vt:variant>
      <vt:variant>
        <vt:i4>1835058</vt:i4>
      </vt:variant>
      <vt:variant>
        <vt:i4>2</vt:i4>
      </vt:variant>
      <vt:variant>
        <vt:i4>0</vt:i4>
      </vt:variant>
      <vt:variant>
        <vt:i4>5</vt:i4>
      </vt:variant>
      <vt:variant>
        <vt:lpwstr/>
      </vt:variant>
      <vt:variant>
        <vt:lpwstr>_Toc98815163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Studentoppgave forside</dc:title>
  <dc:subject/>
  <dc:creator>Matti Kjellstadli</dc:creator>
  <cp:keywords/>
  <dc:description/>
  <cp:lastModifiedBy>Matti Kjellstadli</cp:lastModifiedBy>
  <cp:revision>1</cp:revision>
  <cp:lastPrinted>2016-01-27T06:04:00Z</cp:lastPrinted>
  <dcterms:created xsi:type="dcterms:W3CDTF">2023-02-13T11:42:00Z</dcterms:created>
  <dcterms:modified xsi:type="dcterms:W3CDTF">2023-02-13T11:42:00Z</dcterms:modified>
</cp:coreProperties>
</file>